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B4D" w:rsidRDefault="00497E1E" w:rsidP="00017380">
      <w:pPr>
        <w:pStyle w:val="af"/>
        <w:wordWrap w:val="0"/>
      </w:pPr>
      <w:bookmarkStart w:id="0" w:name="_Toc373827695"/>
      <w:r>
        <w:rPr>
          <w:rFonts w:hint="eastAsia"/>
        </w:rPr>
        <w:t>IAP</w:t>
      </w:r>
      <w:r>
        <w:rPr>
          <w:rFonts w:hint="eastAsia"/>
        </w:rPr>
        <w:t>流程介绍</w:t>
      </w:r>
      <w:bookmarkEnd w:id="0"/>
    </w:p>
    <w:p w:rsidR="00744B4D" w:rsidRDefault="00744B4D" w:rsidP="00017380">
      <w:pPr>
        <w:wordWrap w:val="0"/>
        <w:autoSpaceDN w:val="0"/>
        <w:jc w:val="center"/>
        <w:rPr>
          <w:rFonts w:ascii="宋体" w:hAnsi="宋体"/>
          <w:b/>
          <w:sz w:val="28"/>
          <w:szCs w:val="28"/>
        </w:rPr>
      </w:pPr>
    </w:p>
    <w:p w:rsidR="00207ED7" w:rsidRPr="00D95BDD" w:rsidRDefault="00207ED7" w:rsidP="00017380">
      <w:pPr>
        <w:wordWrap w:val="0"/>
        <w:rPr>
          <w:rFonts w:ascii="Verdana" w:hAnsi="Verdana"/>
          <w:color w:val="000000"/>
          <w:szCs w:val="28"/>
        </w:rPr>
      </w:pPr>
    </w:p>
    <w:p w:rsidR="00207ED7" w:rsidRPr="00051604" w:rsidRDefault="00207ED7" w:rsidP="00017380">
      <w:pPr>
        <w:wordWrap w:val="0"/>
        <w:rPr>
          <w:rFonts w:ascii="Verdana" w:hAnsi="Verdana"/>
          <w:color w:val="000000"/>
          <w:szCs w:val="28"/>
        </w:rPr>
      </w:pPr>
    </w:p>
    <w:p w:rsidR="00207ED7" w:rsidRPr="00051604" w:rsidRDefault="00207ED7" w:rsidP="00017380">
      <w:pPr>
        <w:wordWrap w:val="0"/>
        <w:rPr>
          <w:rFonts w:ascii="Verdana" w:hAnsi="Verdana"/>
          <w:color w:val="000000"/>
          <w:szCs w:val="28"/>
        </w:rPr>
      </w:pPr>
    </w:p>
    <w:p w:rsidR="00207ED7" w:rsidRPr="00051604" w:rsidRDefault="00207ED7" w:rsidP="00017380">
      <w:pPr>
        <w:wordWrap w:val="0"/>
        <w:rPr>
          <w:rFonts w:ascii="Verdana" w:hAnsi="Verdana"/>
          <w:color w:val="000000"/>
          <w:szCs w:val="28"/>
        </w:rPr>
      </w:pPr>
    </w:p>
    <w:p w:rsidR="00207ED7" w:rsidRPr="00051604" w:rsidRDefault="00207ED7" w:rsidP="00017380">
      <w:pPr>
        <w:wordWrap w:val="0"/>
        <w:rPr>
          <w:rFonts w:ascii="Verdana" w:hAnsi="Verdana"/>
          <w:color w:val="000000"/>
          <w:szCs w:val="28"/>
        </w:rPr>
      </w:pPr>
      <w:r w:rsidRPr="00051604">
        <w:rPr>
          <w:rFonts w:ascii="Verdana" w:hAnsi="Verdana"/>
          <w:color w:val="000000"/>
          <w:szCs w:val="28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133358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564E" w:rsidRDefault="0090564E" w:rsidP="00017380">
          <w:pPr>
            <w:pStyle w:val="TOC"/>
            <w:wordWrap w:val="0"/>
          </w:pPr>
          <w:r>
            <w:rPr>
              <w:lang w:val="zh-CN"/>
            </w:rPr>
            <w:t>目录</w:t>
          </w:r>
        </w:p>
        <w:p w:rsidR="00923A95" w:rsidRDefault="000206A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0206AA">
            <w:rPr>
              <w:b w:val="0"/>
              <w:bCs w:val="0"/>
              <w:caps w:val="0"/>
            </w:rPr>
            <w:fldChar w:fldCharType="begin"/>
          </w:r>
          <w:r w:rsidR="0090564E">
            <w:rPr>
              <w:b w:val="0"/>
              <w:bCs w:val="0"/>
              <w:caps w:val="0"/>
            </w:rPr>
            <w:instrText xml:space="preserve"> TOC \o "1-3" \h \z \u </w:instrText>
          </w:r>
          <w:r w:rsidRPr="000206AA">
            <w:rPr>
              <w:b w:val="0"/>
              <w:bCs w:val="0"/>
              <w:caps w:val="0"/>
            </w:rPr>
            <w:fldChar w:fldCharType="separate"/>
          </w:r>
          <w:hyperlink w:anchor="_Toc373827695" w:history="1">
            <w:r w:rsidR="00923A95" w:rsidRPr="00F53DC5">
              <w:rPr>
                <w:rStyle w:val="a5"/>
                <w:noProof/>
              </w:rPr>
              <w:t>IAP</w:t>
            </w:r>
            <w:r w:rsidR="00923A95" w:rsidRPr="00F53DC5">
              <w:rPr>
                <w:rStyle w:val="a5"/>
                <w:rFonts w:hint="eastAsia"/>
                <w:noProof/>
              </w:rPr>
              <w:t>流程介绍</w:t>
            </w:r>
            <w:r w:rsidR="00923A95">
              <w:rPr>
                <w:noProof/>
                <w:webHidden/>
              </w:rPr>
              <w:tab/>
            </w:r>
            <w:r w:rsidR="00923A95">
              <w:rPr>
                <w:noProof/>
                <w:webHidden/>
              </w:rPr>
              <w:fldChar w:fldCharType="begin"/>
            </w:r>
            <w:r w:rsidR="00923A95">
              <w:rPr>
                <w:noProof/>
                <w:webHidden/>
              </w:rPr>
              <w:instrText xml:space="preserve"> PAGEREF _Toc373827695 \h </w:instrText>
            </w:r>
            <w:r w:rsidR="00923A95">
              <w:rPr>
                <w:noProof/>
                <w:webHidden/>
              </w:rPr>
            </w:r>
            <w:r w:rsidR="00923A95">
              <w:rPr>
                <w:noProof/>
                <w:webHidden/>
              </w:rPr>
              <w:fldChar w:fldCharType="separate"/>
            </w:r>
            <w:r w:rsidR="00923A95">
              <w:rPr>
                <w:noProof/>
                <w:webHidden/>
              </w:rPr>
              <w:t>1</w:t>
            </w:r>
            <w:r w:rsidR="00923A95">
              <w:rPr>
                <w:noProof/>
                <w:webHidden/>
              </w:rPr>
              <w:fldChar w:fldCharType="end"/>
            </w:r>
          </w:hyperlink>
        </w:p>
        <w:p w:rsidR="00923A95" w:rsidRDefault="00923A9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73827696" w:history="1">
            <w:r w:rsidRPr="00F53DC5">
              <w:rPr>
                <w:rStyle w:val="a5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F53DC5">
              <w:rPr>
                <w:rStyle w:val="a5"/>
                <w:rFonts w:hint="eastAsia"/>
                <w:noProof/>
              </w:rPr>
              <w:t>参考网站：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_Toc373827696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A95" w:rsidRDefault="00923A9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73827697" w:history="1">
            <w:r w:rsidRPr="00F53DC5">
              <w:rPr>
                <w:rStyle w:val="a5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F53DC5">
              <w:rPr>
                <w:rStyle w:val="a5"/>
                <w:rFonts w:hint="eastAsia"/>
                <w:noProof/>
              </w:rPr>
              <w:t>准备工作：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_Toc373827697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4E" w:rsidRDefault="000206AA" w:rsidP="00017380">
          <w:pPr>
            <w:wordWrap w:val="0"/>
          </w:pPr>
          <w:r>
            <w:rPr>
              <w:b/>
              <w:bCs/>
              <w:caps/>
              <w:sz w:val="20"/>
            </w:rPr>
            <w:fldChar w:fldCharType="end"/>
          </w:r>
        </w:p>
      </w:sdtContent>
    </w:sdt>
    <w:p w:rsidR="0076511A" w:rsidRDefault="0076511A" w:rsidP="00017380">
      <w:pPr>
        <w:wordWrap w:val="0"/>
        <w:autoSpaceDN w:val="0"/>
        <w:ind w:left="0" w:firstLine="0"/>
        <w:jc w:val="left"/>
        <w:rPr>
          <w:rFonts w:ascii="宋体" w:hAnsi="宋体"/>
          <w:b/>
          <w:sz w:val="28"/>
          <w:szCs w:val="28"/>
        </w:rPr>
      </w:pPr>
    </w:p>
    <w:p w:rsidR="00B6343F" w:rsidRDefault="00B6343F" w:rsidP="00017380">
      <w:pPr>
        <w:wordWrap w:val="0"/>
        <w:autoSpaceDN w:val="0"/>
        <w:ind w:left="0" w:firstLine="0"/>
        <w:jc w:val="left"/>
        <w:rPr>
          <w:rFonts w:ascii="宋体" w:hAnsi="宋体"/>
          <w:b/>
          <w:sz w:val="28"/>
          <w:szCs w:val="28"/>
        </w:rPr>
      </w:pPr>
    </w:p>
    <w:p w:rsidR="00B6343F" w:rsidRDefault="00B6343F" w:rsidP="00017380">
      <w:pPr>
        <w:wordWrap w:val="0"/>
        <w:autoSpaceDN w:val="0"/>
        <w:ind w:left="0" w:firstLine="0"/>
        <w:jc w:val="left"/>
        <w:rPr>
          <w:rFonts w:ascii="宋体" w:hAnsi="宋体"/>
          <w:b/>
          <w:sz w:val="28"/>
          <w:szCs w:val="28"/>
        </w:rPr>
      </w:pPr>
    </w:p>
    <w:p w:rsidR="00B6343F" w:rsidRDefault="00B6343F" w:rsidP="00017380">
      <w:pPr>
        <w:wordWrap w:val="0"/>
        <w:autoSpaceDN w:val="0"/>
        <w:ind w:left="0" w:firstLine="0"/>
        <w:jc w:val="left"/>
        <w:rPr>
          <w:rFonts w:ascii="宋体" w:hAnsi="宋体"/>
          <w:b/>
          <w:sz w:val="28"/>
          <w:szCs w:val="28"/>
        </w:rPr>
      </w:pPr>
    </w:p>
    <w:p w:rsidR="00B6343F" w:rsidRDefault="00B6343F" w:rsidP="00017380">
      <w:pPr>
        <w:wordWrap w:val="0"/>
        <w:autoSpaceDN w:val="0"/>
        <w:ind w:left="0" w:firstLine="0"/>
        <w:jc w:val="left"/>
        <w:rPr>
          <w:rFonts w:ascii="宋体" w:hAnsi="宋体"/>
          <w:b/>
          <w:sz w:val="28"/>
          <w:szCs w:val="28"/>
        </w:rPr>
      </w:pPr>
    </w:p>
    <w:p w:rsidR="00B6343F" w:rsidRDefault="00B6343F" w:rsidP="00017380">
      <w:pPr>
        <w:wordWrap w:val="0"/>
        <w:autoSpaceDN w:val="0"/>
        <w:ind w:left="0" w:firstLine="0"/>
        <w:jc w:val="left"/>
        <w:rPr>
          <w:rFonts w:ascii="宋体" w:hAnsi="宋体"/>
          <w:b/>
          <w:sz w:val="28"/>
          <w:szCs w:val="28"/>
        </w:rPr>
      </w:pPr>
    </w:p>
    <w:p w:rsidR="00B6343F" w:rsidRDefault="00B6343F" w:rsidP="00017380">
      <w:pPr>
        <w:wordWrap w:val="0"/>
        <w:autoSpaceDN w:val="0"/>
        <w:ind w:left="0" w:firstLine="0"/>
        <w:jc w:val="left"/>
        <w:rPr>
          <w:rFonts w:ascii="宋体" w:hAnsi="宋体"/>
          <w:b/>
          <w:sz w:val="28"/>
          <w:szCs w:val="28"/>
        </w:rPr>
      </w:pPr>
    </w:p>
    <w:p w:rsidR="00B6343F" w:rsidRDefault="00B6343F" w:rsidP="00017380">
      <w:pPr>
        <w:wordWrap w:val="0"/>
        <w:autoSpaceDN w:val="0"/>
        <w:ind w:left="0" w:firstLine="0"/>
        <w:jc w:val="left"/>
        <w:rPr>
          <w:rFonts w:ascii="宋体" w:hAnsi="宋体"/>
          <w:b/>
          <w:sz w:val="28"/>
          <w:szCs w:val="28"/>
        </w:rPr>
      </w:pPr>
    </w:p>
    <w:p w:rsidR="00B6343F" w:rsidRDefault="00B6343F" w:rsidP="00017380">
      <w:pPr>
        <w:wordWrap w:val="0"/>
        <w:autoSpaceDN w:val="0"/>
        <w:ind w:left="0" w:firstLine="0"/>
        <w:jc w:val="left"/>
        <w:rPr>
          <w:rFonts w:ascii="宋体" w:hAnsi="宋体"/>
          <w:b/>
          <w:sz w:val="28"/>
          <w:szCs w:val="28"/>
        </w:rPr>
      </w:pPr>
    </w:p>
    <w:p w:rsidR="00B6343F" w:rsidRDefault="00B6343F" w:rsidP="00017380">
      <w:pPr>
        <w:wordWrap w:val="0"/>
        <w:autoSpaceDN w:val="0"/>
        <w:ind w:left="0" w:firstLine="0"/>
        <w:jc w:val="left"/>
        <w:rPr>
          <w:rFonts w:ascii="宋体" w:hAnsi="宋体"/>
          <w:b/>
          <w:sz w:val="28"/>
          <w:szCs w:val="28"/>
        </w:rPr>
      </w:pPr>
    </w:p>
    <w:p w:rsidR="00B6343F" w:rsidRDefault="00B6343F" w:rsidP="00017380">
      <w:pPr>
        <w:wordWrap w:val="0"/>
        <w:autoSpaceDN w:val="0"/>
        <w:ind w:left="0" w:firstLine="0"/>
        <w:jc w:val="left"/>
        <w:rPr>
          <w:rFonts w:ascii="宋体" w:hAnsi="宋体"/>
          <w:b/>
          <w:sz w:val="28"/>
          <w:szCs w:val="28"/>
        </w:rPr>
      </w:pPr>
    </w:p>
    <w:p w:rsidR="006050B8" w:rsidRDefault="006050B8" w:rsidP="00017380">
      <w:pPr>
        <w:wordWrap w:val="0"/>
        <w:autoSpaceDN w:val="0"/>
        <w:ind w:left="0" w:firstLine="0"/>
        <w:jc w:val="left"/>
        <w:rPr>
          <w:rFonts w:ascii="宋体" w:hAnsi="宋体"/>
          <w:b/>
          <w:sz w:val="28"/>
          <w:szCs w:val="28"/>
        </w:rPr>
      </w:pPr>
    </w:p>
    <w:p w:rsidR="006050B8" w:rsidRDefault="006050B8" w:rsidP="00017380">
      <w:pPr>
        <w:wordWrap w:val="0"/>
        <w:autoSpaceDN w:val="0"/>
        <w:ind w:left="0" w:firstLine="0"/>
        <w:jc w:val="left"/>
        <w:rPr>
          <w:rFonts w:ascii="宋体" w:hAnsi="宋体"/>
          <w:b/>
          <w:sz w:val="28"/>
          <w:szCs w:val="28"/>
        </w:rPr>
      </w:pPr>
    </w:p>
    <w:p w:rsidR="006050B8" w:rsidRDefault="006050B8" w:rsidP="00017380">
      <w:pPr>
        <w:wordWrap w:val="0"/>
        <w:autoSpaceDN w:val="0"/>
        <w:ind w:left="0" w:firstLine="0"/>
        <w:jc w:val="left"/>
        <w:rPr>
          <w:rFonts w:ascii="宋体" w:hAnsi="宋体" w:hint="eastAsia"/>
          <w:b/>
          <w:sz w:val="28"/>
          <w:szCs w:val="28"/>
        </w:rPr>
      </w:pPr>
    </w:p>
    <w:p w:rsidR="00923A95" w:rsidRDefault="00923A95" w:rsidP="00017380">
      <w:pPr>
        <w:wordWrap w:val="0"/>
        <w:autoSpaceDN w:val="0"/>
        <w:ind w:left="0" w:firstLine="0"/>
        <w:jc w:val="left"/>
        <w:rPr>
          <w:rFonts w:ascii="宋体" w:hAnsi="宋体" w:hint="eastAsia"/>
          <w:b/>
          <w:sz w:val="28"/>
          <w:szCs w:val="28"/>
        </w:rPr>
      </w:pPr>
    </w:p>
    <w:p w:rsidR="00923A95" w:rsidRDefault="00923A95" w:rsidP="00017380">
      <w:pPr>
        <w:wordWrap w:val="0"/>
        <w:autoSpaceDN w:val="0"/>
        <w:ind w:left="0" w:firstLine="0"/>
        <w:jc w:val="left"/>
        <w:rPr>
          <w:rFonts w:ascii="宋体" w:hAnsi="宋体" w:hint="eastAsia"/>
          <w:b/>
          <w:sz w:val="28"/>
          <w:szCs w:val="28"/>
        </w:rPr>
      </w:pPr>
    </w:p>
    <w:p w:rsidR="00923A95" w:rsidRDefault="00923A95" w:rsidP="00017380">
      <w:pPr>
        <w:wordWrap w:val="0"/>
        <w:autoSpaceDN w:val="0"/>
        <w:ind w:left="0" w:firstLine="0"/>
        <w:jc w:val="left"/>
        <w:rPr>
          <w:rFonts w:ascii="宋体" w:hAnsi="宋体" w:hint="eastAsia"/>
          <w:b/>
          <w:sz w:val="28"/>
          <w:szCs w:val="28"/>
        </w:rPr>
      </w:pPr>
    </w:p>
    <w:p w:rsidR="00923A95" w:rsidRDefault="00923A95" w:rsidP="00017380">
      <w:pPr>
        <w:wordWrap w:val="0"/>
        <w:autoSpaceDN w:val="0"/>
        <w:ind w:left="0" w:firstLine="0"/>
        <w:jc w:val="left"/>
        <w:rPr>
          <w:rFonts w:ascii="宋体" w:hAnsi="宋体"/>
          <w:b/>
          <w:sz w:val="28"/>
          <w:szCs w:val="28"/>
        </w:rPr>
      </w:pPr>
    </w:p>
    <w:p w:rsidR="006050B8" w:rsidRDefault="006050B8" w:rsidP="006050B8"/>
    <w:p w:rsidR="006050B8" w:rsidRDefault="006050B8" w:rsidP="00A7599F">
      <w:pPr>
        <w:pStyle w:val="1"/>
      </w:pPr>
      <w:bookmarkStart w:id="1" w:name="_Toc373827696"/>
      <w:r>
        <w:rPr>
          <w:rFonts w:hint="eastAsia"/>
        </w:rPr>
        <w:lastRenderedPageBreak/>
        <w:t>参考网站：</w:t>
      </w:r>
      <w:bookmarkEnd w:id="1"/>
    </w:p>
    <w:p w:rsidR="00E7618A" w:rsidRDefault="00E7618A" w:rsidP="006050B8">
      <w:r>
        <w:rPr>
          <w:rFonts w:hint="eastAsia"/>
        </w:rPr>
        <w:t xml:space="preserve">1. </w:t>
      </w:r>
      <w:r w:rsidRPr="00E7618A">
        <w:t>http://www.raywenderlich.com/21081/introduction-to-in-app-purchases-in-ios-6-tutorial</w:t>
      </w:r>
      <w:r>
        <w:rPr>
          <w:rFonts w:hint="eastAsia"/>
        </w:rPr>
        <w:t xml:space="preserve">  </w:t>
      </w:r>
      <w:r>
        <w:rPr>
          <w:rFonts w:hint="eastAsia"/>
        </w:rPr>
        <w:t>英文</w:t>
      </w:r>
    </w:p>
    <w:p w:rsidR="00E7618A" w:rsidRDefault="00E7618A" w:rsidP="006050B8">
      <w:r>
        <w:rPr>
          <w:rFonts w:hint="eastAsia"/>
        </w:rPr>
        <w:t>版本，比较详细</w:t>
      </w:r>
    </w:p>
    <w:p w:rsidR="00E7618A" w:rsidRDefault="00E7618A" w:rsidP="006050B8">
      <w:r>
        <w:rPr>
          <w:rFonts w:hint="eastAsia"/>
        </w:rPr>
        <w:t>2.</w:t>
      </w:r>
      <w:r w:rsidR="00D47C4B" w:rsidRPr="00D47C4B">
        <w:t xml:space="preserve"> http://blog.csdn.net/xiaominghimi/article/details/6937097/</w:t>
      </w:r>
      <w:r w:rsidR="00D47C4B">
        <w:rPr>
          <w:rFonts w:hint="eastAsia"/>
        </w:rPr>
        <w:t xml:space="preserve">   </w:t>
      </w:r>
      <w:r w:rsidR="00D47C4B">
        <w:rPr>
          <w:rFonts w:hint="eastAsia"/>
        </w:rPr>
        <w:t>测试账号创建流程</w:t>
      </w:r>
    </w:p>
    <w:p w:rsidR="007C656D" w:rsidRDefault="007C656D" w:rsidP="006050B8">
      <w:r>
        <w:rPr>
          <w:rFonts w:hint="eastAsia"/>
        </w:rPr>
        <w:t>3.</w:t>
      </w:r>
      <w:r w:rsidRPr="007C656D">
        <w:t xml:space="preserve"> http://www.dapps.net/dev/iphone/ios-in-app-purchases-tutorial.html</w:t>
      </w:r>
      <w:r>
        <w:rPr>
          <w:rFonts w:hint="eastAsia"/>
        </w:rPr>
        <w:t xml:space="preserve"> </w:t>
      </w:r>
      <w:r>
        <w:rPr>
          <w:rFonts w:hint="eastAsia"/>
        </w:rPr>
        <w:t>中文版完整流程</w:t>
      </w:r>
    </w:p>
    <w:p w:rsidR="00603DE0" w:rsidRDefault="00005358" w:rsidP="006050B8">
      <w:r>
        <w:rPr>
          <w:rFonts w:hint="eastAsia"/>
        </w:rPr>
        <w:t>4.</w:t>
      </w:r>
      <w:r w:rsidR="00603DE0" w:rsidRPr="00603DE0">
        <w:t xml:space="preserve"> http://zengwu3915.blog.163.com/blog/static/2783489720137485857701/</w:t>
      </w:r>
      <w:r w:rsidR="00603DE0">
        <w:rPr>
          <w:rFonts w:hint="eastAsia"/>
        </w:rPr>
        <w:t xml:space="preserve">    itunes connect </w:t>
      </w:r>
      <w:r w:rsidR="00603DE0">
        <w:rPr>
          <w:rFonts w:hint="eastAsia"/>
        </w:rPr>
        <w:t>银</w:t>
      </w:r>
    </w:p>
    <w:p w:rsidR="00005358" w:rsidRDefault="00603DE0" w:rsidP="006050B8">
      <w:r>
        <w:rPr>
          <w:rFonts w:hint="eastAsia"/>
        </w:rPr>
        <w:t>行账号绑定</w:t>
      </w:r>
    </w:p>
    <w:p w:rsidR="00D73FE2" w:rsidRDefault="00D73FE2" w:rsidP="006050B8"/>
    <w:p w:rsidR="00D73FE2" w:rsidRDefault="00D73FE2" w:rsidP="00A7599F">
      <w:pPr>
        <w:pStyle w:val="1"/>
      </w:pPr>
      <w:bookmarkStart w:id="2" w:name="_Toc373827697"/>
      <w:r>
        <w:rPr>
          <w:rFonts w:hint="eastAsia"/>
        </w:rPr>
        <w:t>准备工作：</w:t>
      </w:r>
      <w:bookmarkEnd w:id="2"/>
    </w:p>
    <w:p w:rsidR="00D73FE2" w:rsidRDefault="00D73FE2" w:rsidP="006050B8">
      <w:r>
        <w:rPr>
          <w:rFonts w:hint="eastAsia"/>
        </w:rPr>
        <w:t xml:space="preserve">1. </w:t>
      </w:r>
      <w:r>
        <w:rPr>
          <w:rFonts w:hint="eastAsia"/>
        </w:rPr>
        <w:t>真机调试设备</w:t>
      </w:r>
      <w:r w:rsidRPr="00C54B27">
        <w:rPr>
          <w:rFonts w:hint="eastAsia"/>
          <w:color w:val="FF0000"/>
        </w:rPr>
        <w:t>必须为非越狱机器</w:t>
      </w:r>
      <w:r w:rsidR="0024470E">
        <w:rPr>
          <w:rFonts w:hint="eastAsia"/>
          <w:color w:val="FF0000"/>
        </w:rPr>
        <w:t xml:space="preserve">. </w:t>
      </w:r>
      <w:r w:rsidR="0024470E" w:rsidRPr="0024470E">
        <w:rPr>
          <w:rFonts w:hint="eastAsia"/>
          <w:color w:val="000000" w:themeColor="text1"/>
        </w:rPr>
        <w:t>否则有些回调函数拿不到数据</w:t>
      </w:r>
    </w:p>
    <w:p w:rsidR="00B05327" w:rsidRDefault="00B05327" w:rsidP="006050B8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真机上需要安装开发者证书</w:t>
      </w:r>
    </w:p>
    <w:p w:rsidR="00B05327" w:rsidRDefault="00B05327" w:rsidP="006050B8">
      <w:r>
        <w:rPr>
          <w:rFonts w:hint="eastAsia"/>
        </w:rPr>
        <w:t xml:space="preserve">xcode -&gt; window -&gt; Organizer </w:t>
      </w:r>
    </w:p>
    <w:p w:rsidR="00B05327" w:rsidRDefault="00B05327" w:rsidP="006050B8"/>
    <w:p w:rsidR="00B05327" w:rsidRDefault="00B05327" w:rsidP="006050B8"/>
    <w:p w:rsidR="00B05327" w:rsidRDefault="00B05327" w:rsidP="00B05327">
      <w:r>
        <w:rPr>
          <w:rFonts w:hint="eastAsia"/>
        </w:rPr>
        <w:t xml:space="preserve">2) </w:t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71700" cy="914400"/>
            <wp:effectExtent l="19050" t="0" r="0" b="0"/>
            <wp:docPr id="1" name="图片 1" descr="C:\Users\asus\Documents\Tencent Files\173799761\Image\Image1\25GGO0HRRS_C7XQ9XWWW)%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encent Files\173799761\Image\Image1\25GGO0HRRS_C7XQ9XWWW)%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确认如图灯为绿色表明证书安装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B05327" w:rsidRDefault="00B05327" w:rsidP="00B05327"/>
    <w:p w:rsidR="00B05327" w:rsidRDefault="00B05327" w:rsidP="00B05327">
      <w:r>
        <w:rPr>
          <w:rFonts w:hint="eastAsia"/>
        </w:rPr>
        <w:t xml:space="preserve">3) </w:t>
      </w:r>
      <w:r w:rsidR="008226C5">
        <w:rPr>
          <w:rFonts w:hint="eastAsia"/>
        </w:rPr>
        <w:t xml:space="preserve"> </w:t>
      </w:r>
      <w:r w:rsidR="008226C5">
        <w:rPr>
          <w:rFonts w:hint="eastAsia"/>
        </w:rPr>
        <w:t>手机上的证书文件应该在</w:t>
      </w:r>
      <w:r w:rsidR="008226C5">
        <w:rPr>
          <w:rFonts w:hint="eastAsia"/>
        </w:rPr>
        <w:t>,ios7</w:t>
      </w:r>
      <w:r w:rsidR="008226C5">
        <w:rPr>
          <w:rFonts w:hint="eastAsia"/>
        </w:rPr>
        <w:t>为例</w:t>
      </w:r>
    </w:p>
    <w:p w:rsidR="008226C5" w:rsidRPr="008226C5" w:rsidRDefault="008226C5" w:rsidP="00B05327">
      <w:pPr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通用</w:t>
      </w:r>
      <w:r>
        <w:rPr>
          <w:rFonts w:hint="eastAsia"/>
        </w:rPr>
        <w:t>-&gt;</w:t>
      </w:r>
      <w:r>
        <w:rPr>
          <w:rFonts w:hint="eastAsia"/>
        </w:rPr>
        <w:t>描述文件中</w:t>
      </w:r>
    </w:p>
    <w:p w:rsidR="00B05327" w:rsidRPr="00B05327" w:rsidRDefault="00B05327" w:rsidP="006050B8"/>
    <w:p w:rsidR="00B05327" w:rsidRDefault="00B05327" w:rsidP="006050B8">
      <w:r>
        <w:rPr>
          <w:rFonts w:hint="eastAsia"/>
        </w:rPr>
        <w:t xml:space="preserve">2. xcode </w:t>
      </w:r>
      <w:r>
        <w:rPr>
          <w:rFonts w:hint="eastAsia"/>
        </w:rPr>
        <w:t>工程绑定开发者证书</w:t>
      </w:r>
    </w:p>
    <w:p w:rsidR="00A42CE5" w:rsidRDefault="00A42CE5" w:rsidP="006050B8">
      <w:r>
        <w:rPr>
          <w:rFonts w:hint="eastAsia"/>
        </w:rPr>
        <w:t>在工程的</w:t>
      </w:r>
      <w:r>
        <w:rPr>
          <w:rFonts w:hint="eastAsia"/>
        </w:rPr>
        <w:t>target</w:t>
      </w:r>
      <w:r>
        <w:rPr>
          <w:rFonts w:hint="eastAsia"/>
        </w:rPr>
        <w:t>中</w:t>
      </w:r>
      <w:r>
        <w:rPr>
          <w:rFonts w:hint="eastAsia"/>
        </w:rPr>
        <w:t>build setting -&gt; Code Signing</w:t>
      </w:r>
      <w:r>
        <w:rPr>
          <w:rFonts w:hint="eastAsia"/>
        </w:rPr>
        <w:t>将相关证书导入</w:t>
      </w:r>
    </w:p>
    <w:p w:rsidR="00A42CE5" w:rsidRDefault="00A42CE5" w:rsidP="006050B8"/>
    <w:p w:rsidR="00A42CE5" w:rsidRPr="00A42CE5" w:rsidRDefault="00A42CE5" w:rsidP="00A42CE5">
      <w:pPr>
        <w:widowControl/>
        <w:ind w:left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53150" cy="2533650"/>
            <wp:effectExtent l="19050" t="0" r="0" b="0"/>
            <wp:docPr id="5" name="图片 5" descr="C:\Users\asus\Documents\Tencent Files\173799761\Image\Image1\$5WSNIT){}Z}N))(0P%KEH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cuments\Tencent Files\173799761\Image\Image1\$5WSNIT){}Z}N))(0P%KEH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CE5" w:rsidRDefault="00A42CE5" w:rsidP="006050B8"/>
    <w:p w:rsidR="00B05327" w:rsidRDefault="00B05327" w:rsidP="006050B8"/>
    <w:p w:rsidR="00C51D04" w:rsidRDefault="00C51D04" w:rsidP="006050B8"/>
    <w:p w:rsidR="00C51D04" w:rsidRDefault="00C51D04" w:rsidP="006050B8">
      <w:r>
        <w:rPr>
          <w:rFonts w:hint="eastAsia"/>
        </w:rPr>
        <w:t>3.</w:t>
      </w:r>
      <w:r w:rsidR="009476E2">
        <w:rPr>
          <w:rFonts w:hint="eastAsia"/>
        </w:rPr>
        <w:t>itunes connect</w:t>
      </w:r>
      <w:r w:rsidR="009476E2">
        <w:rPr>
          <w:rFonts w:hint="eastAsia"/>
        </w:rPr>
        <w:t>中完善银行卡号绑定设置</w:t>
      </w:r>
    </w:p>
    <w:p w:rsidR="00BA1968" w:rsidRDefault="00BA1968" w:rsidP="006050B8"/>
    <w:p w:rsidR="00BA1968" w:rsidRDefault="00BA1968" w:rsidP="006050B8">
      <w:r>
        <w:rPr>
          <w:rFonts w:hint="eastAsia"/>
        </w:rPr>
        <w:t>然后参考</w:t>
      </w:r>
      <w:r w:rsidRPr="007C656D">
        <w:t>http://www.dapps.net/dev/iphone/ios-in-app-purchases-tutorial.html</w:t>
      </w:r>
      <w:r>
        <w:rPr>
          <w:rFonts w:hint="eastAsia"/>
        </w:rPr>
        <w:t xml:space="preserve"> </w:t>
      </w:r>
      <w:r>
        <w:rPr>
          <w:rFonts w:hint="eastAsia"/>
        </w:rPr>
        <w:t>该链接开始一步</w:t>
      </w:r>
    </w:p>
    <w:p w:rsidR="00BA1968" w:rsidRPr="00005358" w:rsidRDefault="00BA1968" w:rsidP="006050B8">
      <w:r>
        <w:rPr>
          <w:rFonts w:hint="eastAsia"/>
        </w:rPr>
        <w:t>步配置</w:t>
      </w:r>
    </w:p>
    <w:p w:rsidR="00B6343F" w:rsidRPr="00B05327" w:rsidRDefault="00B6343F" w:rsidP="00017380">
      <w:pPr>
        <w:wordWrap w:val="0"/>
        <w:autoSpaceDN w:val="0"/>
        <w:ind w:left="0" w:firstLine="0"/>
        <w:jc w:val="left"/>
        <w:rPr>
          <w:rFonts w:ascii="宋体" w:hAnsi="宋体"/>
          <w:b/>
          <w:sz w:val="28"/>
          <w:szCs w:val="28"/>
        </w:rPr>
      </w:pPr>
    </w:p>
    <w:p w:rsidR="00D73FE2" w:rsidRDefault="00D73FE2" w:rsidP="00017380">
      <w:pPr>
        <w:wordWrap w:val="0"/>
        <w:autoSpaceDN w:val="0"/>
        <w:ind w:left="0" w:firstLine="0"/>
        <w:jc w:val="left"/>
        <w:rPr>
          <w:rFonts w:ascii="宋体" w:hAnsi="宋体"/>
          <w:b/>
          <w:sz w:val="28"/>
          <w:szCs w:val="28"/>
        </w:rPr>
      </w:pPr>
    </w:p>
    <w:p w:rsidR="00D73FE2" w:rsidRDefault="00D73FE2" w:rsidP="00017380">
      <w:pPr>
        <w:wordWrap w:val="0"/>
        <w:autoSpaceDN w:val="0"/>
        <w:ind w:left="0" w:firstLine="0"/>
        <w:jc w:val="left"/>
        <w:rPr>
          <w:rFonts w:ascii="宋体" w:hAnsi="宋体"/>
          <w:b/>
          <w:sz w:val="28"/>
          <w:szCs w:val="28"/>
        </w:rPr>
      </w:pPr>
    </w:p>
    <w:p w:rsidR="00B6343F" w:rsidRDefault="00B6343F" w:rsidP="00017380">
      <w:pPr>
        <w:wordWrap w:val="0"/>
        <w:autoSpaceDN w:val="0"/>
        <w:ind w:left="0" w:firstLine="0"/>
        <w:jc w:val="left"/>
        <w:rPr>
          <w:rFonts w:ascii="宋体" w:hAnsi="宋体"/>
          <w:b/>
          <w:sz w:val="28"/>
          <w:szCs w:val="28"/>
        </w:rPr>
      </w:pPr>
    </w:p>
    <w:p w:rsidR="00276124" w:rsidRDefault="00276124" w:rsidP="00276124"/>
    <w:sectPr w:rsidR="00276124" w:rsidSect="008B5153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C6D" w:rsidRDefault="001A5C6D">
      <w:r>
        <w:separator/>
      </w:r>
    </w:p>
  </w:endnote>
  <w:endnote w:type="continuationSeparator" w:id="1">
    <w:p w:rsidR="001A5C6D" w:rsidRDefault="001A5C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7AD" w:rsidRDefault="000206AA" w:rsidP="00FD1DE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A517AD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517AD" w:rsidRDefault="00A517A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7AD" w:rsidRDefault="000206AA" w:rsidP="00FD1DE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A517AD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23A95">
      <w:rPr>
        <w:rStyle w:val="a7"/>
        <w:noProof/>
      </w:rPr>
      <w:t>4</w:t>
    </w:r>
    <w:r>
      <w:rPr>
        <w:rStyle w:val="a7"/>
      </w:rPr>
      <w:fldChar w:fldCharType="end"/>
    </w:r>
  </w:p>
  <w:p w:rsidR="00A517AD" w:rsidRPr="00EB67C5" w:rsidRDefault="00A517AD" w:rsidP="00051604">
    <w:pPr>
      <w:rPr>
        <w:rFonts w:ascii="Arial" w:hAnsi="Arial" w:cs="Arial"/>
        <w:sz w:val="18"/>
        <w:szCs w:val="18"/>
      </w:rPr>
    </w:pPr>
    <w:r>
      <w:rPr>
        <w:rFonts w:ascii="Arial" w:hAnsi="Arial" w:cs="Arial" w:hint="eastAsia"/>
        <w:sz w:val="18"/>
        <w:szCs w:val="18"/>
      </w:rPr>
      <w:tab/>
    </w:r>
    <w:r>
      <w:rPr>
        <w:rFonts w:ascii="Arial" w:hAnsi="Arial" w:cs="Arial" w:hint="eastAsia"/>
        <w:sz w:val="18"/>
        <w:szCs w:val="18"/>
      </w:rPr>
      <w:tab/>
    </w:r>
    <w:r>
      <w:rPr>
        <w:rFonts w:ascii="Arial" w:hAnsi="Arial" w:cs="Arial" w:hint="eastAsia"/>
        <w:sz w:val="18"/>
        <w:szCs w:val="18"/>
      </w:rPr>
      <w:tab/>
    </w:r>
    <w:r>
      <w:rPr>
        <w:rFonts w:ascii="Arial" w:hAnsi="Arial" w:cs="Arial" w:hint="eastAsia"/>
        <w:sz w:val="18"/>
        <w:szCs w:val="18"/>
      </w:rPr>
      <w:tab/>
      <w:t xml:space="preserve">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C6D" w:rsidRDefault="001A5C6D">
      <w:r>
        <w:separator/>
      </w:r>
    </w:p>
  </w:footnote>
  <w:footnote w:type="continuationSeparator" w:id="1">
    <w:p w:rsidR="001A5C6D" w:rsidRDefault="001A5C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7AD" w:rsidRPr="00051604" w:rsidRDefault="00A517AD" w:rsidP="00856614">
    <w:pPr>
      <w:pStyle w:val="a3"/>
      <w:jc w:val="both"/>
      <w:rPr>
        <w:rFonts w:ascii="Verdana" w:hAnsi="Verdana"/>
      </w:rPr>
    </w:pPr>
    <w:r w:rsidRPr="00051604">
      <w:rPr>
        <w:rFonts w:ascii="Verdana" w:hAnsi="Verdana"/>
      </w:rPr>
      <w:t>File</w:t>
    </w:r>
    <w:r>
      <w:rPr>
        <w:rFonts w:ascii="Verdana" w:hAnsi="Verdana" w:hint="eastAsia"/>
      </w:rPr>
      <w:t xml:space="preserve"> </w:t>
    </w:r>
    <w:r w:rsidRPr="00051604">
      <w:rPr>
        <w:rFonts w:ascii="Verdana" w:hAnsi="Verdana"/>
      </w:rPr>
      <w:t xml:space="preserve">Name                                                               </w:t>
    </w:r>
    <w:r>
      <w:rPr>
        <w:rFonts w:ascii="Verdana" w:hAnsi="Verdana" w:hint="eastAsia"/>
      </w:rPr>
      <w:t xml:space="preserve">   </w:t>
    </w:r>
    <w:r w:rsidRPr="00051604">
      <w:rPr>
        <w:rFonts w:ascii="Verdana" w:hAnsi="Verdana"/>
      </w:rPr>
      <w:t xml:space="preserve"> </w:t>
    </w:r>
    <w:r>
      <w:rPr>
        <w:rFonts w:ascii="Verdana" w:hAnsi="Verdana" w:hint="eastAsia"/>
      </w:rPr>
      <w:t>Document Title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20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0E4117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nsid w:val="149B41EF"/>
    <w:multiLevelType w:val="hybridMultilevel"/>
    <w:tmpl w:val="0BC6F7BE"/>
    <w:lvl w:ilvl="0" w:tplc="6A9A22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B985624"/>
    <w:multiLevelType w:val="hybridMultilevel"/>
    <w:tmpl w:val="543CFE7A"/>
    <w:lvl w:ilvl="0" w:tplc="460ED378">
      <w:start w:val="3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1CFA4AD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>
    <w:nsid w:val="1D876905"/>
    <w:multiLevelType w:val="multilevel"/>
    <w:tmpl w:val="9C5E365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00343D6"/>
    <w:multiLevelType w:val="hybridMultilevel"/>
    <w:tmpl w:val="9F9804B6"/>
    <w:lvl w:ilvl="0" w:tplc="609489F0">
      <w:start w:val="5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55BEABAE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234A1552">
      <w:start w:val="2"/>
      <w:numFmt w:val="japaneseCounting"/>
      <w:lvlText w:val="%3、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20DD6D53"/>
    <w:multiLevelType w:val="hybridMultilevel"/>
    <w:tmpl w:val="8682CA08"/>
    <w:lvl w:ilvl="0" w:tplc="D402E908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12D643B"/>
    <w:multiLevelType w:val="hybridMultilevel"/>
    <w:tmpl w:val="FB12A45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21BC7425"/>
    <w:multiLevelType w:val="hybridMultilevel"/>
    <w:tmpl w:val="16421F08"/>
    <w:lvl w:ilvl="0" w:tplc="B77E01F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269486BE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C5189C3E">
      <w:start w:val="1"/>
      <w:numFmt w:val="decimalEnclosedCircle"/>
      <w:lvlText w:val="%3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90D0575"/>
    <w:multiLevelType w:val="hybridMultilevel"/>
    <w:tmpl w:val="FEA49802"/>
    <w:lvl w:ilvl="0" w:tplc="DD5A415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1">
    <w:nsid w:val="2AA4005E"/>
    <w:multiLevelType w:val="hybridMultilevel"/>
    <w:tmpl w:val="621A066E"/>
    <w:lvl w:ilvl="0" w:tplc="AB72C02C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B84428A">
      <w:start w:val="3"/>
      <w:numFmt w:val="decimal"/>
      <w:lvlText w:val="%3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2B0E6C2E"/>
    <w:multiLevelType w:val="hybridMultilevel"/>
    <w:tmpl w:val="5680E6E8"/>
    <w:lvl w:ilvl="0" w:tplc="1D5E0280">
      <w:start w:val="1"/>
      <w:numFmt w:val="decimal"/>
      <w:lvlText w:val="%1、"/>
      <w:lvlJc w:val="left"/>
      <w:pPr>
        <w:tabs>
          <w:tab w:val="num" w:pos="1005"/>
        </w:tabs>
        <w:ind w:left="10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13">
    <w:nsid w:val="2D967D2A"/>
    <w:multiLevelType w:val="hybridMultilevel"/>
    <w:tmpl w:val="934421CC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FB84FFE"/>
    <w:multiLevelType w:val="hybridMultilevel"/>
    <w:tmpl w:val="18B88AF2"/>
    <w:lvl w:ilvl="0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15">
    <w:nsid w:val="3301780F"/>
    <w:multiLevelType w:val="multilevel"/>
    <w:tmpl w:val="57409E4C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>
    <w:nsid w:val="33D93CD6"/>
    <w:multiLevelType w:val="hybridMultilevel"/>
    <w:tmpl w:val="EB0E3142"/>
    <w:lvl w:ilvl="0" w:tplc="8B4440D8">
      <w:start w:val="5"/>
      <w:numFmt w:val="bullet"/>
      <w:lvlText w:val="□"/>
      <w:lvlJc w:val="left"/>
      <w:pPr>
        <w:tabs>
          <w:tab w:val="num" w:pos="3300"/>
        </w:tabs>
        <w:ind w:left="330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720"/>
        </w:tabs>
        <w:ind w:left="6720" w:hanging="420"/>
      </w:pPr>
      <w:rPr>
        <w:rFonts w:ascii="Wingdings" w:hAnsi="Wingdings" w:hint="default"/>
      </w:rPr>
    </w:lvl>
  </w:abstractNum>
  <w:abstractNum w:abstractNumId="17">
    <w:nsid w:val="36534A76"/>
    <w:multiLevelType w:val="hybridMultilevel"/>
    <w:tmpl w:val="1312E434"/>
    <w:lvl w:ilvl="0" w:tplc="4CE8E7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7B55677"/>
    <w:multiLevelType w:val="hybridMultilevel"/>
    <w:tmpl w:val="AEA8137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85836DA"/>
    <w:multiLevelType w:val="hybridMultilevel"/>
    <w:tmpl w:val="11845EB4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3C7C3377"/>
    <w:multiLevelType w:val="hybridMultilevel"/>
    <w:tmpl w:val="858E298E"/>
    <w:lvl w:ilvl="0" w:tplc="EDEAB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FA3DB6"/>
    <w:multiLevelType w:val="hybridMultilevel"/>
    <w:tmpl w:val="BF12A15C"/>
    <w:lvl w:ilvl="0" w:tplc="7B96B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5AC1471"/>
    <w:multiLevelType w:val="hybridMultilevel"/>
    <w:tmpl w:val="D9CE6D98"/>
    <w:lvl w:ilvl="0" w:tplc="3AD42626">
      <w:start w:val="1"/>
      <w:numFmt w:val="decimal"/>
      <w:lvlText w:val="%1."/>
      <w:lvlJc w:val="left"/>
      <w:pPr>
        <w:ind w:left="780" w:hanging="360"/>
      </w:pPr>
      <w:rPr>
        <w:rFonts w:ascii="Verdana" w:hAnsi="Verdana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7B5267B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482E5790"/>
    <w:multiLevelType w:val="multilevel"/>
    <w:tmpl w:val="079EB95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49EA6187"/>
    <w:multiLevelType w:val="hybridMultilevel"/>
    <w:tmpl w:val="F7204040"/>
    <w:lvl w:ilvl="0" w:tplc="45789650">
      <w:start w:val="1"/>
      <w:numFmt w:val="decimalEnclosedCircle"/>
      <w:lvlText w:val="%1"/>
      <w:lvlJc w:val="left"/>
      <w:pPr>
        <w:tabs>
          <w:tab w:val="num" w:pos="1215"/>
        </w:tabs>
        <w:ind w:left="1215" w:hanging="360"/>
      </w:pPr>
      <w:rPr>
        <w:rFonts w:hint="eastAsia"/>
      </w:rPr>
    </w:lvl>
    <w:lvl w:ilvl="1" w:tplc="B2062248">
      <w:start w:val="1"/>
      <w:numFmt w:val="decimal"/>
      <w:lvlText w:val="%2、"/>
      <w:lvlJc w:val="left"/>
      <w:pPr>
        <w:tabs>
          <w:tab w:val="num" w:pos="1635"/>
        </w:tabs>
        <w:ind w:left="1635" w:hanging="360"/>
      </w:pPr>
      <w:rPr>
        <w:rFonts w:hint="eastAsia"/>
      </w:rPr>
    </w:lvl>
    <w:lvl w:ilvl="2" w:tplc="430A3D1C">
      <w:numFmt w:val="decimal"/>
      <w:lvlText w:val="%3-"/>
      <w:lvlJc w:val="left"/>
      <w:pPr>
        <w:tabs>
          <w:tab w:val="num" w:pos="1905"/>
        </w:tabs>
        <w:ind w:left="1905" w:hanging="210"/>
      </w:pPr>
      <w:rPr>
        <w:rFonts w:hint="eastAsia"/>
      </w:rPr>
    </w:lvl>
    <w:lvl w:ilvl="3" w:tplc="52DE8B30">
      <w:start w:val="4"/>
      <w:numFmt w:val="bullet"/>
      <w:lvlText w:val="□"/>
      <w:lvlJc w:val="left"/>
      <w:pPr>
        <w:tabs>
          <w:tab w:val="num" w:pos="2475"/>
        </w:tabs>
        <w:ind w:left="2475" w:hanging="360"/>
      </w:pPr>
      <w:rPr>
        <w:rFonts w:ascii="宋体" w:eastAsia="宋体" w:hAnsi="宋体" w:cs="Times New Roman"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26">
    <w:nsid w:val="4B4A1013"/>
    <w:multiLevelType w:val="hybridMultilevel"/>
    <w:tmpl w:val="2DF8EBB6"/>
    <w:lvl w:ilvl="0" w:tplc="45A2DB3C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4B9D03B6"/>
    <w:multiLevelType w:val="hybridMultilevel"/>
    <w:tmpl w:val="23CA41AC"/>
    <w:lvl w:ilvl="0" w:tplc="550043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E5D794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9">
    <w:nsid w:val="4F484F16"/>
    <w:multiLevelType w:val="hybridMultilevel"/>
    <w:tmpl w:val="00C2784A"/>
    <w:lvl w:ilvl="0" w:tplc="C16265C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89B42DDA">
      <w:start w:val="1"/>
      <w:numFmt w:val="decimal"/>
      <w:lvlText w:val="%2、"/>
      <w:lvlJc w:val="left"/>
      <w:pPr>
        <w:tabs>
          <w:tab w:val="num" w:pos="765"/>
        </w:tabs>
        <w:ind w:left="765" w:hanging="345"/>
      </w:pPr>
      <w:rPr>
        <w:rFonts w:hint="eastAsia"/>
      </w:rPr>
    </w:lvl>
    <w:lvl w:ilvl="2" w:tplc="3BEA0CB6">
      <w:start w:val="1"/>
      <w:numFmt w:val="decimal"/>
      <w:lvlText w:val="%3-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50C9625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1">
    <w:nsid w:val="547E2331"/>
    <w:multiLevelType w:val="hybridMultilevel"/>
    <w:tmpl w:val="D572EEE8"/>
    <w:lvl w:ilvl="0" w:tplc="C152F0AE">
      <w:start w:val="2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2">
    <w:nsid w:val="5746652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3">
    <w:nsid w:val="5C880FE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4">
    <w:nsid w:val="5F2E2202"/>
    <w:multiLevelType w:val="hybridMultilevel"/>
    <w:tmpl w:val="6A6C4880"/>
    <w:lvl w:ilvl="0" w:tplc="4204E48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61233DFC"/>
    <w:multiLevelType w:val="hybridMultilevel"/>
    <w:tmpl w:val="4D226E08"/>
    <w:lvl w:ilvl="0" w:tplc="D55266CE">
      <w:numFmt w:val="decimal"/>
      <w:lvlText w:val="%1-"/>
      <w:lvlJc w:val="left"/>
      <w:pPr>
        <w:tabs>
          <w:tab w:val="num" w:pos="1905"/>
        </w:tabs>
        <w:ind w:left="1905" w:hanging="2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535"/>
        </w:tabs>
        <w:ind w:left="25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95"/>
        </w:tabs>
        <w:ind w:left="37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55"/>
        </w:tabs>
        <w:ind w:left="50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75"/>
        </w:tabs>
        <w:ind w:left="5475" w:hanging="420"/>
      </w:pPr>
    </w:lvl>
  </w:abstractNum>
  <w:abstractNum w:abstractNumId="36">
    <w:nsid w:val="642F3321"/>
    <w:multiLevelType w:val="hybridMultilevel"/>
    <w:tmpl w:val="43A472BC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>
    <w:nsid w:val="65053342"/>
    <w:multiLevelType w:val="hybridMultilevel"/>
    <w:tmpl w:val="1C426D28"/>
    <w:lvl w:ilvl="0" w:tplc="C84C92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696462D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9">
    <w:nsid w:val="6D662439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>
    <w:nsid w:val="6F8506D0"/>
    <w:multiLevelType w:val="hybridMultilevel"/>
    <w:tmpl w:val="3A821644"/>
    <w:lvl w:ilvl="0" w:tplc="2CB0A7E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1">
    <w:nsid w:val="71A33BB7"/>
    <w:multiLevelType w:val="hybridMultilevel"/>
    <w:tmpl w:val="57409E4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2">
    <w:nsid w:val="71BF73FE"/>
    <w:multiLevelType w:val="hybridMultilevel"/>
    <w:tmpl w:val="85EADDD0"/>
    <w:lvl w:ilvl="0" w:tplc="F0C0B27A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43">
    <w:nsid w:val="71CB4851"/>
    <w:multiLevelType w:val="hybridMultilevel"/>
    <w:tmpl w:val="2A767A48"/>
    <w:lvl w:ilvl="0" w:tplc="A4F6EED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73DC7E15"/>
    <w:multiLevelType w:val="hybridMultilevel"/>
    <w:tmpl w:val="B8F6343A"/>
    <w:lvl w:ilvl="0" w:tplc="C32AD3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>
    <w:nsid w:val="75CF47E5"/>
    <w:multiLevelType w:val="multilevel"/>
    <w:tmpl w:val="DA78ECF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>
    <w:nsid w:val="7A085294"/>
    <w:multiLevelType w:val="hybridMultilevel"/>
    <w:tmpl w:val="4F9A540A"/>
    <w:lvl w:ilvl="0" w:tplc="18CA78A2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>
    <w:nsid w:val="7BE422C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>
    <w:nsid w:val="7EE14887"/>
    <w:multiLevelType w:val="hybridMultilevel"/>
    <w:tmpl w:val="46F47242"/>
    <w:lvl w:ilvl="0" w:tplc="100E414A">
      <w:start w:val="5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4"/>
  </w:num>
  <w:num w:numId="2">
    <w:abstractNumId w:val="38"/>
  </w:num>
  <w:num w:numId="3">
    <w:abstractNumId w:val="23"/>
  </w:num>
  <w:num w:numId="4">
    <w:abstractNumId w:val="32"/>
  </w:num>
  <w:num w:numId="5">
    <w:abstractNumId w:val="45"/>
  </w:num>
  <w:num w:numId="6">
    <w:abstractNumId w:val="47"/>
  </w:num>
  <w:num w:numId="7">
    <w:abstractNumId w:val="4"/>
  </w:num>
  <w:num w:numId="8">
    <w:abstractNumId w:val="33"/>
  </w:num>
  <w:num w:numId="9">
    <w:abstractNumId w:val="5"/>
  </w:num>
  <w:num w:numId="10">
    <w:abstractNumId w:val="30"/>
  </w:num>
  <w:num w:numId="11">
    <w:abstractNumId w:val="28"/>
  </w:num>
  <w:num w:numId="12">
    <w:abstractNumId w:val="0"/>
  </w:num>
  <w:num w:numId="13">
    <w:abstractNumId w:val="1"/>
  </w:num>
  <w:num w:numId="14">
    <w:abstractNumId w:val="39"/>
  </w:num>
  <w:num w:numId="15">
    <w:abstractNumId w:val="8"/>
  </w:num>
  <w:num w:numId="16">
    <w:abstractNumId w:val="41"/>
  </w:num>
  <w:num w:numId="17">
    <w:abstractNumId w:val="15"/>
  </w:num>
  <w:num w:numId="18">
    <w:abstractNumId w:val="14"/>
  </w:num>
  <w:num w:numId="19">
    <w:abstractNumId w:val="18"/>
  </w:num>
  <w:num w:numId="20">
    <w:abstractNumId w:val="9"/>
  </w:num>
  <w:num w:numId="21">
    <w:abstractNumId w:val="29"/>
  </w:num>
  <w:num w:numId="22">
    <w:abstractNumId w:val="3"/>
  </w:num>
  <w:num w:numId="23">
    <w:abstractNumId w:val="6"/>
  </w:num>
  <w:num w:numId="24">
    <w:abstractNumId w:val="40"/>
  </w:num>
  <w:num w:numId="25">
    <w:abstractNumId w:val="25"/>
  </w:num>
  <w:num w:numId="26">
    <w:abstractNumId w:val="31"/>
  </w:num>
  <w:num w:numId="27">
    <w:abstractNumId w:val="10"/>
  </w:num>
  <w:num w:numId="28">
    <w:abstractNumId w:val="35"/>
  </w:num>
  <w:num w:numId="29">
    <w:abstractNumId w:val="42"/>
  </w:num>
  <w:num w:numId="30">
    <w:abstractNumId w:val="12"/>
  </w:num>
  <w:num w:numId="31">
    <w:abstractNumId w:val="16"/>
  </w:num>
  <w:num w:numId="32">
    <w:abstractNumId w:val="48"/>
  </w:num>
  <w:num w:numId="33">
    <w:abstractNumId w:val="34"/>
  </w:num>
  <w:num w:numId="34">
    <w:abstractNumId w:val="37"/>
  </w:num>
  <w:num w:numId="35">
    <w:abstractNumId w:val="46"/>
  </w:num>
  <w:num w:numId="36">
    <w:abstractNumId w:val="11"/>
  </w:num>
  <w:num w:numId="37">
    <w:abstractNumId w:val="44"/>
  </w:num>
  <w:num w:numId="38">
    <w:abstractNumId w:val="43"/>
  </w:num>
  <w:num w:numId="39">
    <w:abstractNumId w:val="26"/>
  </w:num>
  <w:num w:numId="40">
    <w:abstractNumId w:val="7"/>
  </w:num>
  <w:num w:numId="41">
    <w:abstractNumId w:val="36"/>
  </w:num>
  <w:num w:numId="42">
    <w:abstractNumId w:val="13"/>
  </w:num>
  <w:num w:numId="43">
    <w:abstractNumId w:val="19"/>
  </w:num>
  <w:num w:numId="44">
    <w:abstractNumId w:val="22"/>
  </w:num>
  <w:num w:numId="45">
    <w:abstractNumId w:val="2"/>
  </w:num>
  <w:num w:numId="46">
    <w:abstractNumId w:val="27"/>
  </w:num>
  <w:num w:numId="47">
    <w:abstractNumId w:val="17"/>
  </w:num>
  <w:num w:numId="48">
    <w:abstractNumId w:val="20"/>
  </w:num>
  <w:num w:numId="4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62">
      <o:colormenu v:ext="edit" fillcolor="#cfc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35CA"/>
    <w:rsid w:val="000011D5"/>
    <w:rsid w:val="00002B37"/>
    <w:rsid w:val="000047D8"/>
    <w:rsid w:val="00005358"/>
    <w:rsid w:val="00014173"/>
    <w:rsid w:val="00014749"/>
    <w:rsid w:val="00016EF6"/>
    <w:rsid w:val="00017380"/>
    <w:rsid w:val="000206AA"/>
    <w:rsid w:val="00025504"/>
    <w:rsid w:val="00033550"/>
    <w:rsid w:val="0003573B"/>
    <w:rsid w:val="00046A6C"/>
    <w:rsid w:val="00050C26"/>
    <w:rsid w:val="00051604"/>
    <w:rsid w:val="00055AAD"/>
    <w:rsid w:val="000635CA"/>
    <w:rsid w:val="00066521"/>
    <w:rsid w:val="00067F77"/>
    <w:rsid w:val="00070279"/>
    <w:rsid w:val="000706D8"/>
    <w:rsid w:val="00071699"/>
    <w:rsid w:val="00074428"/>
    <w:rsid w:val="0008564B"/>
    <w:rsid w:val="000917E0"/>
    <w:rsid w:val="00094E87"/>
    <w:rsid w:val="00096E8E"/>
    <w:rsid w:val="000A5F13"/>
    <w:rsid w:val="000B17D7"/>
    <w:rsid w:val="000B2D02"/>
    <w:rsid w:val="000C42DC"/>
    <w:rsid w:val="000C77B1"/>
    <w:rsid w:val="000D159B"/>
    <w:rsid w:val="000D1FAA"/>
    <w:rsid w:val="000E328D"/>
    <w:rsid w:val="000E5E95"/>
    <w:rsid w:val="000F3510"/>
    <w:rsid w:val="000F569F"/>
    <w:rsid w:val="001015BD"/>
    <w:rsid w:val="00101C87"/>
    <w:rsid w:val="00102677"/>
    <w:rsid w:val="00103436"/>
    <w:rsid w:val="00103455"/>
    <w:rsid w:val="001045D3"/>
    <w:rsid w:val="00107FAB"/>
    <w:rsid w:val="00110B5D"/>
    <w:rsid w:val="00120196"/>
    <w:rsid w:val="001248F9"/>
    <w:rsid w:val="00131BBC"/>
    <w:rsid w:val="00132001"/>
    <w:rsid w:val="00134979"/>
    <w:rsid w:val="00137970"/>
    <w:rsid w:val="001418B6"/>
    <w:rsid w:val="00141990"/>
    <w:rsid w:val="00142968"/>
    <w:rsid w:val="00144576"/>
    <w:rsid w:val="001558B2"/>
    <w:rsid w:val="001614C5"/>
    <w:rsid w:val="00162239"/>
    <w:rsid w:val="0017671C"/>
    <w:rsid w:val="00181408"/>
    <w:rsid w:val="001815AA"/>
    <w:rsid w:val="00183719"/>
    <w:rsid w:val="00187897"/>
    <w:rsid w:val="00192C42"/>
    <w:rsid w:val="001939EC"/>
    <w:rsid w:val="001970C6"/>
    <w:rsid w:val="00197127"/>
    <w:rsid w:val="001A187C"/>
    <w:rsid w:val="001A5121"/>
    <w:rsid w:val="001A5C6D"/>
    <w:rsid w:val="001A62A2"/>
    <w:rsid w:val="001A7A92"/>
    <w:rsid w:val="001B26A2"/>
    <w:rsid w:val="001C15E3"/>
    <w:rsid w:val="001C3F7C"/>
    <w:rsid w:val="001C4BC1"/>
    <w:rsid w:val="001C6930"/>
    <w:rsid w:val="001D1321"/>
    <w:rsid w:val="001D37C7"/>
    <w:rsid w:val="001F093D"/>
    <w:rsid w:val="001F474B"/>
    <w:rsid w:val="001F74E6"/>
    <w:rsid w:val="002054C7"/>
    <w:rsid w:val="00207ED7"/>
    <w:rsid w:val="00214D70"/>
    <w:rsid w:val="002161C6"/>
    <w:rsid w:val="002239E4"/>
    <w:rsid w:val="00224874"/>
    <w:rsid w:val="00234457"/>
    <w:rsid w:val="00241871"/>
    <w:rsid w:val="002422A6"/>
    <w:rsid w:val="00244306"/>
    <w:rsid w:val="0024470E"/>
    <w:rsid w:val="002525EB"/>
    <w:rsid w:val="00254872"/>
    <w:rsid w:val="00254E7D"/>
    <w:rsid w:val="0026371E"/>
    <w:rsid w:val="00266B23"/>
    <w:rsid w:val="002719EA"/>
    <w:rsid w:val="00272F8E"/>
    <w:rsid w:val="00273598"/>
    <w:rsid w:val="00274B2E"/>
    <w:rsid w:val="00276124"/>
    <w:rsid w:val="0027661D"/>
    <w:rsid w:val="00282024"/>
    <w:rsid w:val="002820B6"/>
    <w:rsid w:val="002851A7"/>
    <w:rsid w:val="0028530D"/>
    <w:rsid w:val="0028777D"/>
    <w:rsid w:val="00290A88"/>
    <w:rsid w:val="002A13AC"/>
    <w:rsid w:val="002A18D6"/>
    <w:rsid w:val="002A1927"/>
    <w:rsid w:val="002A20EE"/>
    <w:rsid w:val="002A5C81"/>
    <w:rsid w:val="002B027F"/>
    <w:rsid w:val="002B050C"/>
    <w:rsid w:val="002B1BB9"/>
    <w:rsid w:val="002C088A"/>
    <w:rsid w:val="002D4185"/>
    <w:rsid w:val="002E0A06"/>
    <w:rsid w:val="002F32F8"/>
    <w:rsid w:val="00302FC3"/>
    <w:rsid w:val="00304BC3"/>
    <w:rsid w:val="003055E0"/>
    <w:rsid w:val="00305F76"/>
    <w:rsid w:val="003066B6"/>
    <w:rsid w:val="00307BD9"/>
    <w:rsid w:val="003171ED"/>
    <w:rsid w:val="00323568"/>
    <w:rsid w:val="00325C52"/>
    <w:rsid w:val="00326A2A"/>
    <w:rsid w:val="003273C6"/>
    <w:rsid w:val="00330508"/>
    <w:rsid w:val="00331AB3"/>
    <w:rsid w:val="00333D9F"/>
    <w:rsid w:val="00335DF4"/>
    <w:rsid w:val="00347DE9"/>
    <w:rsid w:val="00350402"/>
    <w:rsid w:val="00354DA6"/>
    <w:rsid w:val="003670B8"/>
    <w:rsid w:val="00367EB1"/>
    <w:rsid w:val="003721E1"/>
    <w:rsid w:val="00380653"/>
    <w:rsid w:val="003818B4"/>
    <w:rsid w:val="00382FCD"/>
    <w:rsid w:val="00383EA0"/>
    <w:rsid w:val="00384064"/>
    <w:rsid w:val="00387C8D"/>
    <w:rsid w:val="00387DDC"/>
    <w:rsid w:val="003910E8"/>
    <w:rsid w:val="003932E3"/>
    <w:rsid w:val="003947A3"/>
    <w:rsid w:val="003A2C50"/>
    <w:rsid w:val="003A355F"/>
    <w:rsid w:val="003B14B2"/>
    <w:rsid w:val="003B2562"/>
    <w:rsid w:val="003B283B"/>
    <w:rsid w:val="003B29ED"/>
    <w:rsid w:val="003C153B"/>
    <w:rsid w:val="003D0725"/>
    <w:rsid w:val="003D256F"/>
    <w:rsid w:val="003D5285"/>
    <w:rsid w:val="003D74B5"/>
    <w:rsid w:val="003E00D5"/>
    <w:rsid w:val="003E08E1"/>
    <w:rsid w:val="003E0F61"/>
    <w:rsid w:val="003E302B"/>
    <w:rsid w:val="003E5204"/>
    <w:rsid w:val="003F028B"/>
    <w:rsid w:val="003F2D08"/>
    <w:rsid w:val="003F32ED"/>
    <w:rsid w:val="003F69B5"/>
    <w:rsid w:val="003F6B57"/>
    <w:rsid w:val="00400744"/>
    <w:rsid w:val="004051DB"/>
    <w:rsid w:val="004215CF"/>
    <w:rsid w:val="004232F2"/>
    <w:rsid w:val="00424A87"/>
    <w:rsid w:val="0042543D"/>
    <w:rsid w:val="0043437A"/>
    <w:rsid w:val="0044648A"/>
    <w:rsid w:val="004477BD"/>
    <w:rsid w:val="00461979"/>
    <w:rsid w:val="00461B4A"/>
    <w:rsid w:val="00463D97"/>
    <w:rsid w:val="00465A18"/>
    <w:rsid w:val="00467F68"/>
    <w:rsid w:val="00474E0D"/>
    <w:rsid w:val="00474E5F"/>
    <w:rsid w:val="00484477"/>
    <w:rsid w:val="00485A50"/>
    <w:rsid w:val="00497E1E"/>
    <w:rsid w:val="004A5E75"/>
    <w:rsid w:val="004B0725"/>
    <w:rsid w:val="004B3BD4"/>
    <w:rsid w:val="004D0F32"/>
    <w:rsid w:val="004D2D87"/>
    <w:rsid w:val="004D2E12"/>
    <w:rsid w:val="004D40C0"/>
    <w:rsid w:val="004D452B"/>
    <w:rsid w:val="004D7D8D"/>
    <w:rsid w:val="004E2FAC"/>
    <w:rsid w:val="004F29A3"/>
    <w:rsid w:val="004F4AFF"/>
    <w:rsid w:val="00502E44"/>
    <w:rsid w:val="0050481C"/>
    <w:rsid w:val="00516A21"/>
    <w:rsid w:val="005245F5"/>
    <w:rsid w:val="0052472A"/>
    <w:rsid w:val="005250D8"/>
    <w:rsid w:val="00525389"/>
    <w:rsid w:val="00534EB0"/>
    <w:rsid w:val="00537C10"/>
    <w:rsid w:val="00542313"/>
    <w:rsid w:val="00546620"/>
    <w:rsid w:val="00547D92"/>
    <w:rsid w:val="005528F8"/>
    <w:rsid w:val="00552C63"/>
    <w:rsid w:val="00554AFB"/>
    <w:rsid w:val="00556F19"/>
    <w:rsid w:val="00561A2B"/>
    <w:rsid w:val="00564728"/>
    <w:rsid w:val="00570B17"/>
    <w:rsid w:val="00571B20"/>
    <w:rsid w:val="00577BD0"/>
    <w:rsid w:val="00581CE8"/>
    <w:rsid w:val="00584090"/>
    <w:rsid w:val="0059708E"/>
    <w:rsid w:val="005A06FA"/>
    <w:rsid w:val="005A23D4"/>
    <w:rsid w:val="005B11B8"/>
    <w:rsid w:val="005B16F8"/>
    <w:rsid w:val="005C1DCF"/>
    <w:rsid w:val="005D00A3"/>
    <w:rsid w:val="005D60D4"/>
    <w:rsid w:val="005F33D6"/>
    <w:rsid w:val="005F5A33"/>
    <w:rsid w:val="005F60A5"/>
    <w:rsid w:val="005F7982"/>
    <w:rsid w:val="006006BB"/>
    <w:rsid w:val="00603DE0"/>
    <w:rsid w:val="006050B8"/>
    <w:rsid w:val="00612BD5"/>
    <w:rsid w:val="00616783"/>
    <w:rsid w:val="00620875"/>
    <w:rsid w:val="00622BC2"/>
    <w:rsid w:val="0062629C"/>
    <w:rsid w:val="006323CA"/>
    <w:rsid w:val="0064321B"/>
    <w:rsid w:val="00645986"/>
    <w:rsid w:val="00645BAE"/>
    <w:rsid w:val="00647BF7"/>
    <w:rsid w:val="006500AF"/>
    <w:rsid w:val="006506D9"/>
    <w:rsid w:val="00651561"/>
    <w:rsid w:val="00651D37"/>
    <w:rsid w:val="0065213B"/>
    <w:rsid w:val="0065250B"/>
    <w:rsid w:val="00657C01"/>
    <w:rsid w:val="00663E98"/>
    <w:rsid w:val="00667C1F"/>
    <w:rsid w:val="00670E89"/>
    <w:rsid w:val="00671EE8"/>
    <w:rsid w:val="00672C16"/>
    <w:rsid w:val="00673593"/>
    <w:rsid w:val="00676802"/>
    <w:rsid w:val="006824A1"/>
    <w:rsid w:val="00684C8E"/>
    <w:rsid w:val="00686084"/>
    <w:rsid w:val="00695184"/>
    <w:rsid w:val="00697D9F"/>
    <w:rsid w:val="006A2900"/>
    <w:rsid w:val="006B15FD"/>
    <w:rsid w:val="006B222A"/>
    <w:rsid w:val="006C1778"/>
    <w:rsid w:val="006C623A"/>
    <w:rsid w:val="006D5B2B"/>
    <w:rsid w:val="006E69D3"/>
    <w:rsid w:val="006F03AA"/>
    <w:rsid w:val="006F1094"/>
    <w:rsid w:val="006F2686"/>
    <w:rsid w:val="006F4F8E"/>
    <w:rsid w:val="006F5E2B"/>
    <w:rsid w:val="006F7BD3"/>
    <w:rsid w:val="00703771"/>
    <w:rsid w:val="00710A4A"/>
    <w:rsid w:val="007113F2"/>
    <w:rsid w:val="007174E3"/>
    <w:rsid w:val="007203CF"/>
    <w:rsid w:val="007204E4"/>
    <w:rsid w:val="007223EB"/>
    <w:rsid w:val="00722EC3"/>
    <w:rsid w:val="00730D79"/>
    <w:rsid w:val="00743CC3"/>
    <w:rsid w:val="00744B4D"/>
    <w:rsid w:val="00752932"/>
    <w:rsid w:val="0075540F"/>
    <w:rsid w:val="00761F2A"/>
    <w:rsid w:val="0076511A"/>
    <w:rsid w:val="00765A49"/>
    <w:rsid w:val="0077224B"/>
    <w:rsid w:val="00774406"/>
    <w:rsid w:val="00776360"/>
    <w:rsid w:val="00780A5A"/>
    <w:rsid w:val="00781C72"/>
    <w:rsid w:val="00783DDF"/>
    <w:rsid w:val="007869BC"/>
    <w:rsid w:val="007870B7"/>
    <w:rsid w:val="00795793"/>
    <w:rsid w:val="00795841"/>
    <w:rsid w:val="007A1C31"/>
    <w:rsid w:val="007A30CE"/>
    <w:rsid w:val="007A3163"/>
    <w:rsid w:val="007A40E4"/>
    <w:rsid w:val="007A5C11"/>
    <w:rsid w:val="007B0D20"/>
    <w:rsid w:val="007B7CFB"/>
    <w:rsid w:val="007C173F"/>
    <w:rsid w:val="007C485C"/>
    <w:rsid w:val="007C656D"/>
    <w:rsid w:val="007D01DF"/>
    <w:rsid w:val="007D1807"/>
    <w:rsid w:val="007D7E45"/>
    <w:rsid w:val="007F0A26"/>
    <w:rsid w:val="007F27F5"/>
    <w:rsid w:val="007F38EF"/>
    <w:rsid w:val="007F6993"/>
    <w:rsid w:val="008047CE"/>
    <w:rsid w:val="00815C75"/>
    <w:rsid w:val="008226C5"/>
    <w:rsid w:val="00825244"/>
    <w:rsid w:val="008321CE"/>
    <w:rsid w:val="0083398E"/>
    <w:rsid w:val="008429A7"/>
    <w:rsid w:val="00846B22"/>
    <w:rsid w:val="00846D84"/>
    <w:rsid w:val="00846E7A"/>
    <w:rsid w:val="00847134"/>
    <w:rsid w:val="00856614"/>
    <w:rsid w:val="00861F9D"/>
    <w:rsid w:val="00862CAF"/>
    <w:rsid w:val="00871BBB"/>
    <w:rsid w:val="008750A1"/>
    <w:rsid w:val="00875801"/>
    <w:rsid w:val="00877ACE"/>
    <w:rsid w:val="00883931"/>
    <w:rsid w:val="00887128"/>
    <w:rsid w:val="008917D0"/>
    <w:rsid w:val="00895530"/>
    <w:rsid w:val="0089646B"/>
    <w:rsid w:val="00896D6D"/>
    <w:rsid w:val="00897CFE"/>
    <w:rsid w:val="008A2541"/>
    <w:rsid w:val="008A4D7D"/>
    <w:rsid w:val="008A6BB9"/>
    <w:rsid w:val="008A7F2A"/>
    <w:rsid w:val="008B1417"/>
    <w:rsid w:val="008B399E"/>
    <w:rsid w:val="008B3EDD"/>
    <w:rsid w:val="008B5153"/>
    <w:rsid w:val="008C0397"/>
    <w:rsid w:val="008C48F2"/>
    <w:rsid w:val="008C5DE5"/>
    <w:rsid w:val="008C67F7"/>
    <w:rsid w:val="008D7594"/>
    <w:rsid w:val="008E1BED"/>
    <w:rsid w:val="008E1C84"/>
    <w:rsid w:val="008E40A3"/>
    <w:rsid w:val="008E43AF"/>
    <w:rsid w:val="008F3AA6"/>
    <w:rsid w:val="00900508"/>
    <w:rsid w:val="0090200E"/>
    <w:rsid w:val="0090564E"/>
    <w:rsid w:val="009075F8"/>
    <w:rsid w:val="009111E4"/>
    <w:rsid w:val="00911423"/>
    <w:rsid w:val="009135BB"/>
    <w:rsid w:val="00914E22"/>
    <w:rsid w:val="009204F9"/>
    <w:rsid w:val="00923A95"/>
    <w:rsid w:val="00931E8F"/>
    <w:rsid w:val="00941D4F"/>
    <w:rsid w:val="00945541"/>
    <w:rsid w:val="009476E2"/>
    <w:rsid w:val="00947911"/>
    <w:rsid w:val="00957A0B"/>
    <w:rsid w:val="0096119C"/>
    <w:rsid w:val="00965815"/>
    <w:rsid w:val="009668DD"/>
    <w:rsid w:val="00970C5A"/>
    <w:rsid w:val="0097124E"/>
    <w:rsid w:val="00973B4F"/>
    <w:rsid w:val="00974AE2"/>
    <w:rsid w:val="00977B46"/>
    <w:rsid w:val="0098118D"/>
    <w:rsid w:val="0098536C"/>
    <w:rsid w:val="0099016B"/>
    <w:rsid w:val="00992847"/>
    <w:rsid w:val="00992EF0"/>
    <w:rsid w:val="00994EFD"/>
    <w:rsid w:val="00994F15"/>
    <w:rsid w:val="009A3506"/>
    <w:rsid w:val="009A4261"/>
    <w:rsid w:val="009A704D"/>
    <w:rsid w:val="009B2CAB"/>
    <w:rsid w:val="009C4201"/>
    <w:rsid w:val="009D6CD6"/>
    <w:rsid w:val="009E57B0"/>
    <w:rsid w:val="009F180A"/>
    <w:rsid w:val="00A004B0"/>
    <w:rsid w:val="00A022FB"/>
    <w:rsid w:val="00A02F5F"/>
    <w:rsid w:val="00A0646F"/>
    <w:rsid w:val="00A1214A"/>
    <w:rsid w:val="00A20ACE"/>
    <w:rsid w:val="00A237CD"/>
    <w:rsid w:val="00A30556"/>
    <w:rsid w:val="00A30C4B"/>
    <w:rsid w:val="00A32C9A"/>
    <w:rsid w:val="00A37314"/>
    <w:rsid w:val="00A42CE5"/>
    <w:rsid w:val="00A4454F"/>
    <w:rsid w:val="00A47B62"/>
    <w:rsid w:val="00A517AD"/>
    <w:rsid w:val="00A5480B"/>
    <w:rsid w:val="00A55510"/>
    <w:rsid w:val="00A578AA"/>
    <w:rsid w:val="00A57EAA"/>
    <w:rsid w:val="00A62015"/>
    <w:rsid w:val="00A67064"/>
    <w:rsid w:val="00A672F3"/>
    <w:rsid w:val="00A73507"/>
    <w:rsid w:val="00A74167"/>
    <w:rsid w:val="00A748CF"/>
    <w:rsid w:val="00A7599F"/>
    <w:rsid w:val="00A8033B"/>
    <w:rsid w:val="00A81713"/>
    <w:rsid w:val="00A85CC8"/>
    <w:rsid w:val="00A8767E"/>
    <w:rsid w:val="00A90E33"/>
    <w:rsid w:val="00A9331D"/>
    <w:rsid w:val="00A95B36"/>
    <w:rsid w:val="00A97AC1"/>
    <w:rsid w:val="00AA0071"/>
    <w:rsid w:val="00AA7AA9"/>
    <w:rsid w:val="00AC0C86"/>
    <w:rsid w:val="00AC4104"/>
    <w:rsid w:val="00AC4C7F"/>
    <w:rsid w:val="00AD0F56"/>
    <w:rsid w:val="00AD6398"/>
    <w:rsid w:val="00AD6CBE"/>
    <w:rsid w:val="00AE0EB0"/>
    <w:rsid w:val="00AE411A"/>
    <w:rsid w:val="00AE4561"/>
    <w:rsid w:val="00AE5A70"/>
    <w:rsid w:val="00AF0DF8"/>
    <w:rsid w:val="00AF632A"/>
    <w:rsid w:val="00B05327"/>
    <w:rsid w:val="00B111F1"/>
    <w:rsid w:val="00B1626E"/>
    <w:rsid w:val="00B23237"/>
    <w:rsid w:val="00B36395"/>
    <w:rsid w:val="00B370CC"/>
    <w:rsid w:val="00B3714F"/>
    <w:rsid w:val="00B41218"/>
    <w:rsid w:val="00B62BDF"/>
    <w:rsid w:val="00B6343F"/>
    <w:rsid w:val="00B64F82"/>
    <w:rsid w:val="00B757C9"/>
    <w:rsid w:val="00B86026"/>
    <w:rsid w:val="00B86C63"/>
    <w:rsid w:val="00BA1968"/>
    <w:rsid w:val="00BA19E4"/>
    <w:rsid w:val="00BA2D5B"/>
    <w:rsid w:val="00BA32B0"/>
    <w:rsid w:val="00BB767C"/>
    <w:rsid w:val="00BC3CFF"/>
    <w:rsid w:val="00BC402E"/>
    <w:rsid w:val="00BC4FBF"/>
    <w:rsid w:val="00BC6436"/>
    <w:rsid w:val="00BC7C5E"/>
    <w:rsid w:val="00BC7E15"/>
    <w:rsid w:val="00BD1470"/>
    <w:rsid w:val="00BD7A42"/>
    <w:rsid w:val="00BE2896"/>
    <w:rsid w:val="00BE4DCF"/>
    <w:rsid w:val="00BF0FF5"/>
    <w:rsid w:val="00BF5581"/>
    <w:rsid w:val="00BF7545"/>
    <w:rsid w:val="00C038C2"/>
    <w:rsid w:val="00C066A1"/>
    <w:rsid w:val="00C07155"/>
    <w:rsid w:val="00C126D8"/>
    <w:rsid w:val="00C22EE4"/>
    <w:rsid w:val="00C2553D"/>
    <w:rsid w:val="00C339BC"/>
    <w:rsid w:val="00C37E78"/>
    <w:rsid w:val="00C5012C"/>
    <w:rsid w:val="00C51D04"/>
    <w:rsid w:val="00C54B27"/>
    <w:rsid w:val="00C55278"/>
    <w:rsid w:val="00C63F47"/>
    <w:rsid w:val="00C71CA3"/>
    <w:rsid w:val="00C72FA1"/>
    <w:rsid w:val="00C7441E"/>
    <w:rsid w:val="00C83A1B"/>
    <w:rsid w:val="00C85F74"/>
    <w:rsid w:val="00C947E2"/>
    <w:rsid w:val="00CA4B4D"/>
    <w:rsid w:val="00CA4B67"/>
    <w:rsid w:val="00CA6C71"/>
    <w:rsid w:val="00CA7578"/>
    <w:rsid w:val="00CA7618"/>
    <w:rsid w:val="00CB13A9"/>
    <w:rsid w:val="00CB19C8"/>
    <w:rsid w:val="00CC0E73"/>
    <w:rsid w:val="00CC6BDA"/>
    <w:rsid w:val="00CC7703"/>
    <w:rsid w:val="00CD7F7B"/>
    <w:rsid w:val="00CE0093"/>
    <w:rsid w:val="00CE1429"/>
    <w:rsid w:val="00CE1FBD"/>
    <w:rsid w:val="00CE285C"/>
    <w:rsid w:val="00D03673"/>
    <w:rsid w:val="00D07F61"/>
    <w:rsid w:val="00D104CA"/>
    <w:rsid w:val="00D12DD0"/>
    <w:rsid w:val="00D1472A"/>
    <w:rsid w:val="00D14D86"/>
    <w:rsid w:val="00D1568E"/>
    <w:rsid w:val="00D30A7F"/>
    <w:rsid w:val="00D32E1D"/>
    <w:rsid w:val="00D35BEB"/>
    <w:rsid w:val="00D36316"/>
    <w:rsid w:val="00D45D26"/>
    <w:rsid w:val="00D47C4B"/>
    <w:rsid w:val="00D62295"/>
    <w:rsid w:val="00D66A29"/>
    <w:rsid w:val="00D672CE"/>
    <w:rsid w:val="00D73FE2"/>
    <w:rsid w:val="00D866A4"/>
    <w:rsid w:val="00D86B80"/>
    <w:rsid w:val="00D92BBB"/>
    <w:rsid w:val="00D9394F"/>
    <w:rsid w:val="00D95BDD"/>
    <w:rsid w:val="00D96D60"/>
    <w:rsid w:val="00D96D77"/>
    <w:rsid w:val="00DA0499"/>
    <w:rsid w:val="00DA3DB5"/>
    <w:rsid w:val="00DB3A5D"/>
    <w:rsid w:val="00DB5F59"/>
    <w:rsid w:val="00DB5FF7"/>
    <w:rsid w:val="00DB7594"/>
    <w:rsid w:val="00DB7F7C"/>
    <w:rsid w:val="00DD623B"/>
    <w:rsid w:val="00DD6DD8"/>
    <w:rsid w:val="00DD6E2B"/>
    <w:rsid w:val="00DE3469"/>
    <w:rsid w:val="00DE4861"/>
    <w:rsid w:val="00DF0516"/>
    <w:rsid w:val="00DF5495"/>
    <w:rsid w:val="00DF7250"/>
    <w:rsid w:val="00DF72FB"/>
    <w:rsid w:val="00E02DAF"/>
    <w:rsid w:val="00E10FF5"/>
    <w:rsid w:val="00E160AE"/>
    <w:rsid w:val="00E303A8"/>
    <w:rsid w:val="00E320CF"/>
    <w:rsid w:val="00E321BA"/>
    <w:rsid w:val="00E40E77"/>
    <w:rsid w:val="00E429DC"/>
    <w:rsid w:val="00E45530"/>
    <w:rsid w:val="00E530EB"/>
    <w:rsid w:val="00E53FAD"/>
    <w:rsid w:val="00E54DDA"/>
    <w:rsid w:val="00E55DAB"/>
    <w:rsid w:val="00E615BE"/>
    <w:rsid w:val="00E61ED7"/>
    <w:rsid w:val="00E666CA"/>
    <w:rsid w:val="00E674D1"/>
    <w:rsid w:val="00E72BFB"/>
    <w:rsid w:val="00E72C7D"/>
    <w:rsid w:val="00E7618A"/>
    <w:rsid w:val="00E909DE"/>
    <w:rsid w:val="00E91466"/>
    <w:rsid w:val="00E92366"/>
    <w:rsid w:val="00E94AFF"/>
    <w:rsid w:val="00EA0921"/>
    <w:rsid w:val="00EB34F4"/>
    <w:rsid w:val="00EB67C5"/>
    <w:rsid w:val="00EB769A"/>
    <w:rsid w:val="00EB7C11"/>
    <w:rsid w:val="00EC0566"/>
    <w:rsid w:val="00EC3589"/>
    <w:rsid w:val="00EC3CC1"/>
    <w:rsid w:val="00ED4F51"/>
    <w:rsid w:val="00EE230C"/>
    <w:rsid w:val="00EE301B"/>
    <w:rsid w:val="00EE4333"/>
    <w:rsid w:val="00EF152B"/>
    <w:rsid w:val="00EF560A"/>
    <w:rsid w:val="00F048E5"/>
    <w:rsid w:val="00F079EC"/>
    <w:rsid w:val="00F11B13"/>
    <w:rsid w:val="00F12BD9"/>
    <w:rsid w:val="00F1478C"/>
    <w:rsid w:val="00F23769"/>
    <w:rsid w:val="00F239A6"/>
    <w:rsid w:val="00F31D3F"/>
    <w:rsid w:val="00F31DAF"/>
    <w:rsid w:val="00F41E65"/>
    <w:rsid w:val="00F41F27"/>
    <w:rsid w:val="00F47254"/>
    <w:rsid w:val="00F47813"/>
    <w:rsid w:val="00F51359"/>
    <w:rsid w:val="00F51798"/>
    <w:rsid w:val="00F51859"/>
    <w:rsid w:val="00F53046"/>
    <w:rsid w:val="00F56367"/>
    <w:rsid w:val="00F71272"/>
    <w:rsid w:val="00F72777"/>
    <w:rsid w:val="00F74095"/>
    <w:rsid w:val="00F76F0B"/>
    <w:rsid w:val="00F80168"/>
    <w:rsid w:val="00F8788B"/>
    <w:rsid w:val="00F95717"/>
    <w:rsid w:val="00FA08A2"/>
    <w:rsid w:val="00FA4BBD"/>
    <w:rsid w:val="00FA7A90"/>
    <w:rsid w:val="00FB0C50"/>
    <w:rsid w:val="00FB23F6"/>
    <w:rsid w:val="00FB64B2"/>
    <w:rsid w:val="00FC49B5"/>
    <w:rsid w:val="00FC6A67"/>
    <w:rsid w:val="00FC7B77"/>
    <w:rsid w:val="00FD1DEC"/>
    <w:rsid w:val="00FD3E8F"/>
    <w:rsid w:val="00FD667D"/>
    <w:rsid w:val="00FE22F8"/>
    <w:rsid w:val="00FF0D2B"/>
    <w:rsid w:val="00FF2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>
      <o:colormenu v:ext="edit" fillcolor="#c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ind w:left="578" w:hanging="578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4B4D"/>
    <w:pPr>
      <w:widowControl w:val="0"/>
    </w:pPr>
    <w:rPr>
      <w:kern w:val="2"/>
      <w:sz w:val="21"/>
    </w:rPr>
  </w:style>
  <w:style w:type="paragraph" w:styleId="1">
    <w:name w:val="heading 1"/>
    <w:basedOn w:val="a"/>
    <w:next w:val="a"/>
    <w:qFormat/>
    <w:rsid w:val="000635C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0635CA"/>
    <w:pPr>
      <w:keepNext/>
      <w:keepLines/>
      <w:numPr>
        <w:ilvl w:val="1"/>
        <w:numId w:val="1"/>
      </w:numPr>
      <w:spacing w:before="260" w:after="260" w:line="415" w:lineRule="auto"/>
      <w:ind w:left="578" w:rightChars="100" w:right="100" w:hanging="578"/>
      <w:outlineLvl w:val="1"/>
    </w:pPr>
    <w:rPr>
      <w:rFonts w:ascii="Arial" w:eastAsiaTheme="majorEastAsia" w:hAnsi="Arial"/>
      <w:b/>
      <w:bCs/>
      <w:sz w:val="24"/>
      <w:szCs w:val="32"/>
    </w:rPr>
  </w:style>
  <w:style w:type="paragraph" w:styleId="3">
    <w:name w:val="heading 3"/>
    <w:basedOn w:val="a"/>
    <w:next w:val="a"/>
    <w:qFormat/>
    <w:rsid w:val="0088712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88712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88712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88712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88712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88712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88712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56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56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uiPriority w:val="99"/>
    <w:rsid w:val="00DD6DD8"/>
    <w:rPr>
      <w:color w:val="0000FF"/>
      <w:u w:val="single"/>
    </w:rPr>
  </w:style>
  <w:style w:type="table" w:styleId="a6">
    <w:name w:val="Table Grid"/>
    <w:basedOn w:val="a1"/>
    <w:rsid w:val="00DD6DD8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qFormat/>
    <w:rsid w:val="001F474B"/>
    <w:pPr>
      <w:spacing w:before="120" w:after="120"/>
      <w:jc w:val="left"/>
    </w:pPr>
    <w:rPr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qFormat/>
    <w:rsid w:val="0090564E"/>
    <w:pPr>
      <w:ind w:left="862"/>
      <w:jc w:val="left"/>
    </w:pPr>
    <w:rPr>
      <w:smallCaps/>
      <w:sz w:val="20"/>
    </w:rPr>
  </w:style>
  <w:style w:type="paragraph" w:styleId="30">
    <w:name w:val="toc 3"/>
    <w:basedOn w:val="a"/>
    <w:next w:val="a"/>
    <w:autoRedefine/>
    <w:uiPriority w:val="39"/>
    <w:qFormat/>
    <w:rsid w:val="0090564E"/>
    <w:pPr>
      <w:ind w:left="862"/>
      <w:jc w:val="left"/>
    </w:pPr>
    <w:rPr>
      <w:i/>
      <w:iCs/>
      <w:sz w:val="20"/>
    </w:rPr>
  </w:style>
  <w:style w:type="paragraph" w:styleId="40">
    <w:name w:val="toc 4"/>
    <w:basedOn w:val="a"/>
    <w:next w:val="a"/>
    <w:autoRedefine/>
    <w:semiHidden/>
    <w:rsid w:val="001F474B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1F474B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1F474B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1F474B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1F474B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1F474B"/>
    <w:pPr>
      <w:ind w:left="1680"/>
      <w:jc w:val="left"/>
    </w:pPr>
    <w:rPr>
      <w:sz w:val="18"/>
      <w:szCs w:val="18"/>
    </w:rPr>
  </w:style>
  <w:style w:type="character" w:styleId="a7">
    <w:name w:val="page number"/>
    <w:basedOn w:val="a0"/>
    <w:rsid w:val="00AE0EB0"/>
  </w:style>
  <w:style w:type="paragraph" w:styleId="a8">
    <w:name w:val="Document Map"/>
    <w:basedOn w:val="a"/>
    <w:semiHidden/>
    <w:rsid w:val="00554AFB"/>
    <w:pPr>
      <w:shd w:val="clear" w:color="auto" w:fill="000080"/>
    </w:pPr>
  </w:style>
  <w:style w:type="paragraph" w:styleId="a9">
    <w:name w:val="Normal (Web)"/>
    <w:basedOn w:val="a"/>
    <w:uiPriority w:val="99"/>
    <w:rsid w:val="003D52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annotation reference"/>
    <w:basedOn w:val="a0"/>
    <w:semiHidden/>
    <w:rsid w:val="000C42DC"/>
    <w:rPr>
      <w:sz w:val="21"/>
      <w:szCs w:val="21"/>
    </w:rPr>
  </w:style>
  <w:style w:type="paragraph" w:styleId="ab">
    <w:name w:val="annotation text"/>
    <w:basedOn w:val="a"/>
    <w:semiHidden/>
    <w:rsid w:val="000C42DC"/>
    <w:pPr>
      <w:jc w:val="left"/>
    </w:pPr>
  </w:style>
  <w:style w:type="paragraph" w:styleId="ac">
    <w:name w:val="Balloon Text"/>
    <w:basedOn w:val="a"/>
    <w:semiHidden/>
    <w:rsid w:val="000C42DC"/>
    <w:rPr>
      <w:sz w:val="18"/>
      <w:szCs w:val="18"/>
    </w:rPr>
  </w:style>
  <w:style w:type="paragraph" w:styleId="ad">
    <w:name w:val="annotation subject"/>
    <w:basedOn w:val="ab"/>
    <w:next w:val="ab"/>
    <w:semiHidden/>
    <w:rsid w:val="000C42DC"/>
    <w:rPr>
      <w:b/>
      <w:bCs/>
    </w:rPr>
  </w:style>
  <w:style w:type="character" w:customStyle="1" w:styleId="apple-style-span">
    <w:name w:val="apple-style-span"/>
    <w:basedOn w:val="a0"/>
    <w:rsid w:val="00744B4D"/>
  </w:style>
  <w:style w:type="paragraph" w:styleId="ae">
    <w:name w:val="List Paragraph"/>
    <w:basedOn w:val="a"/>
    <w:uiPriority w:val="34"/>
    <w:qFormat/>
    <w:rsid w:val="00744B4D"/>
    <w:pPr>
      <w:ind w:firstLineChars="200" w:firstLine="420"/>
    </w:pPr>
  </w:style>
  <w:style w:type="paragraph" w:styleId="af">
    <w:name w:val="Title"/>
    <w:basedOn w:val="a"/>
    <w:next w:val="a"/>
    <w:link w:val="Char"/>
    <w:qFormat/>
    <w:rsid w:val="000635C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f"/>
    <w:rsid w:val="000635CA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564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pple-converted-space">
    <w:name w:val="apple-converted-space"/>
    <w:basedOn w:val="a0"/>
    <w:rsid w:val="00883931"/>
  </w:style>
  <w:style w:type="character" w:styleId="HTML">
    <w:name w:val="HTML Code"/>
    <w:basedOn w:val="a0"/>
    <w:uiPriority w:val="99"/>
    <w:unhideWhenUsed/>
    <w:rsid w:val="0088393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75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0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4064">
              <w:marLeft w:val="0"/>
              <w:marRight w:val="0"/>
              <w:marTop w:val="0"/>
              <w:marBottom w:val="0"/>
              <w:divBdr>
                <w:top w:val="single" w:sz="2" w:space="0" w:color="D9D9D9"/>
                <w:left w:val="single" w:sz="2" w:space="8" w:color="D9D9D9"/>
                <w:bottom w:val="single" w:sz="2" w:space="8" w:color="D9D9D9"/>
                <w:right w:val="single" w:sz="2" w:space="8" w:color="D9D9D9"/>
              </w:divBdr>
            </w:div>
          </w:divsChild>
        </w:div>
      </w:divsChild>
    </w:div>
    <w:div w:id="4173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3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90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15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244">
              <w:marLeft w:val="0"/>
              <w:marRight w:val="0"/>
              <w:marTop w:val="0"/>
              <w:marBottom w:val="0"/>
              <w:divBdr>
                <w:top w:val="single" w:sz="2" w:space="0" w:color="D9D9D9"/>
                <w:left w:val="single" w:sz="2" w:space="8" w:color="D9D9D9"/>
                <w:bottom w:val="single" w:sz="2" w:space="8" w:color="D9D9D9"/>
                <w:right w:val="single" w:sz="2" w:space="8" w:color="D9D9D9"/>
              </w:divBdr>
            </w:div>
          </w:divsChild>
        </w:div>
      </w:divsChild>
    </w:div>
    <w:div w:id="20128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7618">
              <w:marLeft w:val="0"/>
              <w:marRight w:val="0"/>
              <w:marTop w:val="0"/>
              <w:marBottom w:val="0"/>
              <w:divBdr>
                <w:top w:val="single" w:sz="2" w:space="0" w:color="D9D9D9"/>
                <w:left w:val="single" w:sz="2" w:space="8" w:color="D9D9D9"/>
                <w:bottom w:val="single" w:sz="2" w:space="8" w:color="D9D9D9"/>
                <w:right w:val="single" w:sz="2" w:space="8" w:color="D9D9D9"/>
              </w:divBdr>
            </w:div>
          </w:divsChild>
        </w:div>
      </w:divsChild>
    </w:div>
    <w:div w:id="20967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20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A\webmmo\WD_FileName_MMDDYY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62ECF-EF13-4404-A3EF-F1288B358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WD_FileName_MMDDYY.dotx</Template>
  <TotalTime>1261</TotalTime>
  <Pages>4</Pages>
  <Words>146</Words>
  <Characters>835</Characters>
  <Application>Microsoft Office Word</Application>
  <DocSecurity>0</DocSecurity>
  <Lines>6</Lines>
  <Paragraphs>1</Paragraphs>
  <ScaleCrop>false</ScaleCrop>
  <Company>cartoon</Company>
  <LinksUpToDate>false</LinksUpToDate>
  <CharactersWithSpaces>980</CharactersWithSpaces>
  <SharedDoc>false</SharedDoc>
  <HLinks>
    <vt:vector size="60" baseType="variant">
      <vt:variant>
        <vt:i4>1638451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_Toc246735484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_Toc246735483</vt:lpwstr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_Toc246735482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_Toc246735481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_Toc246735480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_Toc246735479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_Toc246735478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_Toc246735477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_Toc246735476</vt:lpwstr>
      </vt:variant>
      <vt:variant>
        <vt:i4>7405642</vt:i4>
      </vt:variant>
      <vt:variant>
        <vt:i4>3432</vt:i4>
      </vt:variant>
      <vt:variant>
        <vt:i4>1025</vt:i4>
      </vt:variant>
      <vt:variant>
        <vt:i4>1</vt:i4>
      </vt:variant>
      <vt:variant>
        <vt:lpwstr>cid:image001.jpg@01CA6C26.9F23C8C0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WD_FileName_MMDDYY</dc:title>
  <dc:creator>雨林木风</dc:creator>
  <cp:lastModifiedBy>asus</cp:lastModifiedBy>
  <cp:revision>379</cp:revision>
  <cp:lastPrinted>2013-06-16T10:23:00Z</cp:lastPrinted>
  <dcterms:created xsi:type="dcterms:W3CDTF">2009-12-18T03:21:00Z</dcterms:created>
  <dcterms:modified xsi:type="dcterms:W3CDTF">2013-12-03T01:52:00Z</dcterms:modified>
</cp:coreProperties>
</file>