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B4D" w:rsidRDefault="00E303A8" w:rsidP="00017380">
      <w:pPr>
        <w:pStyle w:val="af"/>
        <w:wordWrap w:val="0"/>
      </w:pPr>
      <w:r>
        <w:rPr>
          <w:rFonts w:hint="eastAsia"/>
        </w:rPr>
        <w:t>服务器设计</w:t>
      </w:r>
      <w:r w:rsidR="00D45D26">
        <w:rPr>
          <w:rFonts w:hint="eastAsia"/>
        </w:rPr>
        <w:t>思路</w:t>
      </w:r>
    </w:p>
    <w:p w:rsidR="00744B4D" w:rsidRDefault="00744B4D" w:rsidP="00017380">
      <w:pPr>
        <w:wordWrap w:val="0"/>
        <w:autoSpaceDN w:val="0"/>
        <w:jc w:val="center"/>
        <w:rPr>
          <w:rFonts w:ascii="宋体" w:hAnsi="宋体"/>
          <w:b/>
          <w:sz w:val="28"/>
          <w:szCs w:val="28"/>
        </w:rPr>
      </w:pPr>
    </w:p>
    <w:p w:rsidR="00207ED7" w:rsidRPr="00D95BDD" w:rsidRDefault="00207ED7" w:rsidP="00017380">
      <w:pPr>
        <w:wordWrap w:val="0"/>
        <w:rPr>
          <w:rFonts w:ascii="Verdana" w:hAnsi="Verdana"/>
          <w:color w:val="000000"/>
          <w:szCs w:val="28"/>
        </w:rPr>
      </w:pPr>
    </w:p>
    <w:p w:rsidR="00207ED7" w:rsidRPr="00051604" w:rsidRDefault="00207ED7" w:rsidP="00017380">
      <w:pPr>
        <w:wordWrap w:val="0"/>
        <w:rPr>
          <w:rFonts w:ascii="Verdana" w:hAnsi="Verdana"/>
          <w:color w:val="000000"/>
          <w:szCs w:val="28"/>
        </w:rPr>
      </w:pPr>
    </w:p>
    <w:p w:rsidR="00207ED7" w:rsidRPr="00051604" w:rsidRDefault="00207ED7" w:rsidP="00017380">
      <w:pPr>
        <w:wordWrap w:val="0"/>
        <w:rPr>
          <w:rFonts w:ascii="Verdana" w:hAnsi="Verdana"/>
          <w:color w:val="000000"/>
          <w:szCs w:val="28"/>
        </w:rPr>
      </w:pPr>
    </w:p>
    <w:p w:rsidR="00207ED7" w:rsidRPr="00051604" w:rsidRDefault="00207ED7" w:rsidP="00017380">
      <w:pPr>
        <w:wordWrap w:val="0"/>
        <w:rPr>
          <w:rFonts w:ascii="Verdana" w:hAnsi="Verdana"/>
          <w:color w:val="000000"/>
          <w:szCs w:val="28"/>
        </w:rPr>
      </w:pPr>
    </w:p>
    <w:p w:rsidR="00207ED7" w:rsidRPr="00051604" w:rsidRDefault="00207ED7" w:rsidP="00017380">
      <w:pPr>
        <w:wordWrap w:val="0"/>
        <w:rPr>
          <w:rFonts w:ascii="Verdana" w:hAnsi="Verdana"/>
          <w:color w:val="000000"/>
          <w:szCs w:val="28"/>
        </w:rPr>
      </w:pPr>
      <w:r w:rsidRPr="00051604">
        <w:rPr>
          <w:rFonts w:ascii="Verdana" w:hAnsi="Verdana"/>
          <w:color w:val="000000"/>
          <w:szCs w:val="28"/>
        </w:rP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133358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0564E" w:rsidRDefault="0090564E" w:rsidP="00017380">
          <w:pPr>
            <w:pStyle w:val="TOC"/>
            <w:wordWrap w:val="0"/>
          </w:pPr>
          <w:r>
            <w:rPr>
              <w:lang w:val="zh-CN"/>
            </w:rPr>
            <w:t>目录</w:t>
          </w:r>
        </w:p>
        <w:p w:rsidR="003E5204" w:rsidRDefault="003B29E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3B29ED">
            <w:rPr>
              <w:b w:val="0"/>
              <w:bCs w:val="0"/>
              <w:caps w:val="0"/>
            </w:rPr>
            <w:fldChar w:fldCharType="begin"/>
          </w:r>
          <w:r w:rsidR="0090564E">
            <w:rPr>
              <w:b w:val="0"/>
              <w:bCs w:val="0"/>
              <w:caps w:val="0"/>
            </w:rPr>
            <w:instrText xml:space="preserve"> TOC \o "1-3" \h \z \u </w:instrText>
          </w:r>
          <w:r w:rsidRPr="003B29ED">
            <w:rPr>
              <w:b w:val="0"/>
              <w:bCs w:val="0"/>
              <w:caps w:val="0"/>
            </w:rPr>
            <w:fldChar w:fldCharType="separate"/>
          </w:r>
          <w:hyperlink w:anchor="_Toc369787636" w:history="1">
            <w:r w:rsidR="003E5204" w:rsidRPr="005A141C">
              <w:rPr>
                <w:rStyle w:val="a5"/>
                <w:noProof/>
              </w:rPr>
              <w:t xml:space="preserve">cocos2d-x </w:t>
            </w:r>
            <w:r w:rsidR="003E5204" w:rsidRPr="005A141C">
              <w:rPr>
                <w:rStyle w:val="a5"/>
                <w:rFonts w:hint="eastAsia"/>
                <w:noProof/>
              </w:rPr>
              <w:t>工程部署文档</w:t>
            </w:r>
            <w:r w:rsidR="003E52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5204">
              <w:rPr>
                <w:noProof/>
                <w:webHidden/>
              </w:rPr>
              <w:instrText xml:space="preserve"> PAGEREF _Toc369787636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520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204" w:rsidRDefault="003B29E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69787637" w:history="1">
            <w:r w:rsidR="003E5204" w:rsidRPr="005A141C">
              <w:rPr>
                <w:rStyle w:val="a5"/>
                <w:noProof/>
              </w:rPr>
              <w:t>1</w:t>
            </w:r>
            <w:r w:rsidR="003E520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3E5204" w:rsidRPr="005A141C">
              <w:rPr>
                <w:rStyle w:val="a5"/>
                <w:rFonts w:hint="eastAsia"/>
                <w:noProof/>
              </w:rPr>
              <w:t>概述：</w:t>
            </w:r>
            <w:r w:rsidR="003E52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5204">
              <w:rPr>
                <w:noProof/>
                <w:webHidden/>
              </w:rPr>
              <w:instrText xml:space="preserve"> PAGEREF _Toc369787637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52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204" w:rsidRDefault="003B29E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69787638" w:history="1">
            <w:r w:rsidR="003E5204" w:rsidRPr="005A141C">
              <w:rPr>
                <w:rStyle w:val="a5"/>
                <w:noProof/>
              </w:rPr>
              <w:t>2</w:t>
            </w:r>
            <w:r w:rsidR="003E520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3E5204" w:rsidRPr="005A141C">
              <w:rPr>
                <w:rStyle w:val="a5"/>
                <w:noProof/>
              </w:rPr>
              <w:t>helloCpp</w:t>
            </w:r>
            <w:r w:rsidR="003E5204" w:rsidRPr="005A141C">
              <w:rPr>
                <w:rStyle w:val="a5"/>
                <w:rFonts w:hint="eastAsia"/>
                <w:noProof/>
              </w:rPr>
              <w:t>工程部署：</w:t>
            </w:r>
            <w:r w:rsidR="003E52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5204">
              <w:rPr>
                <w:noProof/>
                <w:webHidden/>
              </w:rPr>
              <w:instrText xml:space="preserve"> PAGEREF _Toc369787638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52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204" w:rsidRDefault="003B29E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69787639" w:history="1">
            <w:r w:rsidR="003E5204" w:rsidRPr="005A141C">
              <w:rPr>
                <w:rStyle w:val="a5"/>
                <w:noProof/>
                <w:snapToGrid w:val="0"/>
                <w:w w:val="0"/>
                <w:kern w:val="0"/>
              </w:rPr>
              <w:t>2.1</w:t>
            </w:r>
            <w:r w:rsidR="003E520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3E5204" w:rsidRPr="005A141C">
              <w:rPr>
                <w:rStyle w:val="a5"/>
                <w:noProof/>
              </w:rPr>
              <w:t xml:space="preserve">windows </w:t>
            </w:r>
            <w:r w:rsidR="003E5204" w:rsidRPr="005A141C">
              <w:rPr>
                <w:rStyle w:val="a5"/>
                <w:rFonts w:hint="eastAsia"/>
                <w:noProof/>
              </w:rPr>
              <w:t>工程部署方法</w:t>
            </w:r>
            <w:r w:rsidR="003E52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5204">
              <w:rPr>
                <w:noProof/>
                <w:webHidden/>
              </w:rPr>
              <w:instrText xml:space="preserve"> PAGEREF _Toc369787639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52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204" w:rsidRDefault="003B29E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69787640" w:history="1">
            <w:r w:rsidR="003E5204" w:rsidRPr="005A141C">
              <w:rPr>
                <w:rStyle w:val="a5"/>
                <w:noProof/>
                <w:snapToGrid w:val="0"/>
                <w:w w:val="0"/>
                <w:kern w:val="0"/>
              </w:rPr>
              <w:t>2.2</w:t>
            </w:r>
            <w:r w:rsidR="003E520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3E5204" w:rsidRPr="005A141C">
              <w:rPr>
                <w:rStyle w:val="a5"/>
                <w:noProof/>
              </w:rPr>
              <w:t xml:space="preserve">xcode </w:t>
            </w:r>
            <w:r w:rsidR="003E5204" w:rsidRPr="005A141C">
              <w:rPr>
                <w:rStyle w:val="a5"/>
                <w:rFonts w:hint="eastAsia"/>
                <w:noProof/>
              </w:rPr>
              <w:t>工程部署方法</w:t>
            </w:r>
            <w:r w:rsidR="003E52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5204">
              <w:rPr>
                <w:noProof/>
                <w:webHidden/>
              </w:rPr>
              <w:instrText xml:space="preserve"> PAGEREF _Toc369787640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52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204" w:rsidRDefault="003B29E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69787641" w:history="1">
            <w:r w:rsidR="003E5204" w:rsidRPr="005A141C">
              <w:rPr>
                <w:rStyle w:val="a5"/>
                <w:noProof/>
                <w:snapToGrid w:val="0"/>
                <w:w w:val="0"/>
                <w:kern w:val="0"/>
              </w:rPr>
              <w:t>2.3</w:t>
            </w:r>
            <w:r w:rsidR="003E520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3E5204" w:rsidRPr="005A141C">
              <w:rPr>
                <w:rStyle w:val="a5"/>
                <w:noProof/>
              </w:rPr>
              <w:t xml:space="preserve">andriod </w:t>
            </w:r>
            <w:r w:rsidR="003E5204" w:rsidRPr="005A141C">
              <w:rPr>
                <w:rStyle w:val="a5"/>
                <w:rFonts w:hint="eastAsia"/>
                <w:noProof/>
              </w:rPr>
              <w:t>工程部署方法</w:t>
            </w:r>
            <w:r w:rsidR="003E52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5204">
              <w:rPr>
                <w:noProof/>
                <w:webHidden/>
              </w:rPr>
              <w:instrText xml:space="preserve"> PAGEREF _Toc369787641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52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204" w:rsidRDefault="003B29E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69787642" w:history="1">
            <w:r w:rsidR="003E5204" w:rsidRPr="005A141C">
              <w:rPr>
                <w:rStyle w:val="a5"/>
                <w:noProof/>
              </w:rPr>
              <w:t>3</w:t>
            </w:r>
            <w:r w:rsidR="003E520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3E5204" w:rsidRPr="005A141C">
              <w:rPr>
                <w:rStyle w:val="a5"/>
                <w:rFonts w:hint="eastAsia"/>
                <w:noProof/>
              </w:rPr>
              <w:t>常见问题解决方法</w:t>
            </w:r>
            <w:r w:rsidR="003E5204" w:rsidRPr="005A141C">
              <w:rPr>
                <w:rStyle w:val="a5"/>
                <w:noProof/>
              </w:rPr>
              <w:t>:</w:t>
            </w:r>
            <w:r w:rsidR="003E52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5204">
              <w:rPr>
                <w:noProof/>
                <w:webHidden/>
              </w:rPr>
              <w:instrText xml:space="preserve"> PAGEREF _Toc369787642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520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204" w:rsidRDefault="003B29E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69787643" w:history="1">
            <w:r w:rsidR="003E5204" w:rsidRPr="005A141C">
              <w:rPr>
                <w:rStyle w:val="a5"/>
                <w:noProof/>
                <w:snapToGrid w:val="0"/>
                <w:w w:val="0"/>
                <w:kern w:val="0"/>
              </w:rPr>
              <w:t>3.1</w:t>
            </w:r>
            <w:r w:rsidR="003E520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3E5204" w:rsidRPr="005A141C">
              <w:rPr>
                <w:rStyle w:val="a5"/>
                <w:noProof/>
              </w:rPr>
              <w:t>build_native.sh</w:t>
            </w:r>
            <w:r w:rsidR="003E5204" w:rsidRPr="005A141C">
              <w:rPr>
                <w:rStyle w:val="a5"/>
                <w:rFonts w:hint="eastAsia"/>
                <w:noProof/>
              </w:rPr>
              <w:t>运行成功后，将项目导入到</w:t>
            </w:r>
            <w:r w:rsidR="003E5204" w:rsidRPr="005A141C">
              <w:rPr>
                <w:rStyle w:val="a5"/>
                <w:noProof/>
              </w:rPr>
              <w:t>eclipse</w:t>
            </w:r>
            <w:r w:rsidR="003E5204" w:rsidRPr="005A141C">
              <w:rPr>
                <w:rStyle w:val="a5"/>
                <w:rFonts w:hint="eastAsia"/>
                <w:noProof/>
              </w:rPr>
              <w:t>中后会出现这个问题，提示找不到下列文件：</w:t>
            </w:r>
            <w:r w:rsidR="003E5204" w:rsidRPr="005A141C">
              <w:rPr>
                <w:rStyle w:val="a5"/>
                <w:noProof/>
              </w:rPr>
              <w:t>import org.cocos2dx.lib.Cocos2dxActivity</w:t>
            </w:r>
            <w:r w:rsidR="003E52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5204">
              <w:rPr>
                <w:noProof/>
                <w:webHidden/>
              </w:rPr>
              <w:instrText xml:space="preserve"> PAGEREF _Toc369787643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520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204" w:rsidRDefault="003B29E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69787644" w:history="1">
            <w:r w:rsidR="003E5204" w:rsidRPr="005A141C">
              <w:rPr>
                <w:rStyle w:val="a5"/>
                <w:noProof/>
                <w:snapToGrid w:val="0"/>
                <w:w w:val="0"/>
                <w:kern w:val="0"/>
              </w:rPr>
              <w:t>3.2</w:t>
            </w:r>
            <w:r w:rsidR="003E520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3E5204" w:rsidRPr="005A141C">
              <w:rPr>
                <w:rStyle w:val="a5"/>
                <w:noProof/>
              </w:rPr>
              <w:t xml:space="preserve">andriod </w:t>
            </w:r>
            <w:r w:rsidR="003E5204" w:rsidRPr="005A141C">
              <w:rPr>
                <w:rStyle w:val="a5"/>
                <w:rFonts w:hint="eastAsia"/>
                <w:noProof/>
              </w:rPr>
              <w:t>平台下</w:t>
            </w:r>
            <w:r w:rsidR="003E5204" w:rsidRPr="005A141C">
              <w:rPr>
                <w:rStyle w:val="a5"/>
                <w:noProof/>
              </w:rPr>
              <w:t xml:space="preserve"> </w:t>
            </w:r>
            <w:r w:rsidR="003E5204" w:rsidRPr="005A141C">
              <w:rPr>
                <w:rStyle w:val="a5"/>
                <w:rFonts w:hint="eastAsia"/>
                <w:noProof/>
              </w:rPr>
              <w:t>无法运行模拟器的解决方案</w:t>
            </w:r>
            <w:r w:rsidR="003E52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5204">
              <w:rPr>
                <w:noProof/>
                <w:webHidden/>
              </w:rPr>
              <w:instrText xml:space="preserve"> PAGEREF _Toc369787644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520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64E" w:rsidRDefault="003B29ED" w:rsidP="00017380">
          <w:pPr>
            <w:wordWrap w:val="0"/>
          </w:pPr>
          <w:r>
            <w:rPr>
              <w:b/>
              <w:bCs/>
              <w:caps/>
              <w:sz w:val="20"/>
            </w:rPr>
            <w:fldChar w:fldCharType="end"/>
          </w:r>
        </w:p>
      </w:sdtContent>
    </w:sdt>
    <w:p w:rsidR="0076511A" w:rsidRDefault="0076511A" w:rsidP="00017380">
      <w:pPr>
        <w:wordWrap w:val="0"/>
        <w:autoSpaceDN w:val="0"/>
        <w:ind w:left="0" w:firstLine="0"/>
        <w:jc w:val="left"/>
        <w:rPr>
          <w:rFonts w:ascii="宋体" w:hAnsi="宋体"/>
          <w:b/>
          <w:sz w:val="28"/>
          <w:szCs w:val="28"/>
        </w:rPr>
      </w:pPr>
    </w:p>
    <w:p w:rsidR="00B6343F" w:rsidRDefault="00B6343F" w:rsidP="00017380">
      <w:pPr>
        <w:wordWrap w:val="0"/>
        <w:autoSpaceDN w:val="0"/>
        <w:ind w:left="0" w:firstLine="0"/>
        <w:jc w:val="left"/>
        <w:rPr>
          <w:rFonts w:ascii="宋体" w:hAnsi="宋体"/>
          <w:b/>
          <w:sz w:val="28"/>
          <w:szCs w:val="28"/>
        </w:rPr>
      </w:pPr>
    </w:p>
    <w:p w:rsidR="00B6343F" w:rsidRDefault="00B6343F" w:rsidP="00017380">
      <w:pPr>
        <w:wordWrap w:val="0"/>
        <w:autoSpaceDN w:val="0"/>
        <w:ind w:left="0" w:firstLine="0"/>
        <w:jc w:val="left"/>
        <w:rPr>
          <w:rFonts w:ascii="宋体" w:hAnsi="宋体"/>
          <w:b/>
          <w:sz w:val="28"/>
          <w:szCs w:val="28"/>
        </w:rPr>
      </w:pPr>
    </w:p>
    <w:p w:rsidR="00B6343F" w:rsidRDefault="00B6343F" w:rsidP="00017380">
      <w:pPr>
        <w:wordWrap w:val="0"/>
        <w:autoSpaceDN w:val="0"/>
        <w:ind w:left="0" w:firstLine="0"/>
        <w:jc w:val="left"/>
        <w:rPr>
          <w:rFonts w:ascii="宋体" w:hAnsi="宋体"/>
          <w:b/>
          <w:sz w:val="28"/>
          <w:szCs w:val="28"/>
        </w:rPr>
      </w:pPr>
    </w:p>
    <w:p w:rsidR="00B6343F" w:rsidRDefault="00B6343F" w:rsidP="00017380">
      <w:pPr>
        <w:wordWrap w:val="0"/>
        <w:autoSpaceDN w:val="0"/>
        <w:ind w:left="0" w:firstLine="0"/>
        <w:jc w:val="left"/>
        <w:rPr>
          <w:rFonts w:ascii="宋体" w:hAnsi="宋体"/>
          <w:b/>
          <w:sz w:val="28"/>
          <w:szCs w:val="28"/>
        </w:rPr>
      </w:pPr>
    </w:p>
    <w:p w:rsidR="00B6343F" w:rsidRDefault="00B6343F" w:rsidP="00017380">
      <w:pPr>
        <w:wordWrap w:val="0"/>
        <w:autoSpaceDN w:val="0"/>
        <w:ind w:left="0" w:firstLine="0"/>
        <w:jc w:val="left"/>
        <w:rPr>
          <w:rFonts w:ascii="宋体" w:hAnsi="宋体"/>
          <w:b/>
          <w:sz w:val="28"/>
          <w:szCs w:val="28"/>
        </w:rPr>
      </w:pPr>
    </w:p>
    <w:p w:rsidR="00B6343F" w:rsidRDefault="00B6343F" w:rsidP="00017380">
      <w:pPr>
        <w:wordWrap w:val="0"/>
        <w:autoSpaceDN w:val="0"/>
        <w:ind w:left="0" w:firstLine="0"/>
        <w:jc w:val="left"/>
        <w:rPr>
          <w:rFonts w:ascii="宋体" w:hAnsi="宋体"/>
          <w:b/>
          <w:sz w:val="28"/>
          <w:szCs w:val="28"/>
        </w:rPr>
      </w:pPr>
    </w:p>
    <w:p w:rsidR="00B6343F" w:rsidRDefault="00B6343F" w:rsidP="00017380">
      <w:pPr>
        <w:wordWrap w:val="0"/>
        <w:autoSpaceDN w:val="0"/>
        <w:ind w:left="0" w:firstLine="0"/>
        <w:jc w:val="left"/>
        <w:rPr>
          <w:rFonts w:ascii="宋体" w:hAnsi="宋体"/>
          <w:b/>
          <w:sz w:val="28"/>
          <w:szCs w:val="28"/>
        </w:rPr>
      </w:pPr>
    </w:p>
    <w:p w:rsidR="00B6343F" w:rsidRDefault="00B6343F" w:rsidP="00017380">
      <w:pPr>
        <w:wordWrap w:val="0"/>
        <w:autoSpaceDN w:val="0"/>
        <w:ind w:left="0" w:firstLine="0"/>
        <w:jc w:val="left"/>
        <w:rPr>
          <w:rFonts w:ascii="宋体" w:hAnsi="宋体"/>
          <w:b/>
          <w:sz w:val="28"/>
          <w:szCs w:val="28"/>
        </w:rPr>
      </w:pPr>
    </w:p>
    <w:p w:rsidR="00B6343F" w:rsidRDefault="00B6343F" w:rsidP="00017380">
      <w:pPr>
        <w:wordWrap w:val="0"/>
        <w:autoSpaceDN w:val="0"/>
        <w:ind w:left="0" w:firstLine="0"/>
        <w:jc w:val="left"/>
        <w:rPr>
          <w:rFonts w:ascii="宋体" w:hAnsi="宋体"/>
          <w:b/>
          <w:sz w:val="28"/>
          <w:szCs w:val="28"/>
        </w:rPr>
      </w:pPr>
    </w:p>
    <w:p w:rsidR="00B6343F" w:rsidRDefault="00B6343F" w:rsidP="00017380">
      <w:pPr>
        <w:wordWrap w:val="0"/>
        <w:autoSpaceDN w:val="0"/>
        <w:ind w:left="0" w:firstLine="0"/>
        <w:jc w:val="left"/>
        <w:rPr>
          <w:rFonts w:ascii="宋体" w:hAnsi="宋体"/>
          <w:b/>
          <w:sz w:val="28"/>
          <w:szCs w:val="28"/>
        </w:rPr>
      </w:pPr>
    </w:p>
    <w:p w:rsidR="00B6343F" w:rsidRDefault="00B6343F" w:rsidP="00017380">
      <w:pPr>
        <w:wordWrap w:val="0"/>
        <w:autoSpaceDN w:val="0"/>
        <w:ind w:left="0" w:firstLine="0"/>
        <w:jc w:val="left"/>
        <w:rPr>
          <w:rFonts w:ascii="宋体" w:hAnsi="宋体"/>
          <w:b/>
          <w:sz w:val="28"/>
          <w:szCs w:val="28"/>
        </w:rPr>
      </w:pPr>
    </w:p>
    <w:p w:rsidR="00B6343F" w:rsidRDefault="00B6343F" w:rsidP="00017380">
      <w:pPr>
        <w:wordWrap w:val="0"/>
        <w:autoSpaceDN w:val="0"/>
        <w:ind w:left="0" w:firstLine="0"/>
        <w:jc w:val="left"/>
        <w:rPr>
          <w:rFonts w:ascii="宋体" w:hAnsi="宋体"/>
          <w:b/>
          <w:sz w:val="28"/>
          <w:szCs w:val="28"/>
        </w:rPr>
      </w:pPr>
    </w:p>
    <w:p w:rsidR="00B6343F" w:rsidRPr="009A2CEB" w:rsidRDefault="00B6343F" w:rsidP="00017380">
      <w:pPr>
        <w:wordWrap w:val="0"/>
        <w:autoSpaceDN w:val="0"/>
        <w:ind w:left="0" w:firstLine="0"/>
        <w:jc w:val="left"/>
        <w:rPr>
          <w:rFonts w:ascii="宋体" w:hAnsi="宋体"/>
          <w:b/>
          <w:sz w:val="28"/>
          <w:szCs w:val="28"/>
        </w:rPr>
      </w:pPr>
    </w:p>
    <w:p w:rsidR="009204F9" w:rsidRDefault="004B3BD4" w:rsidP="00017380">
      <w:pPr>
        <w:pStyle w:val="1"/>
        <w:wordWrap w:val="0"/>
        <w:spacing w:before="120" w:after="0" w:line="60" w:lineRule="atLeast"/>
        <w:ind w:left="431" w:hanging="431"/>
      </w:pPr>
      <w:bookmarkStart w:id="0" w:name="_Toc248897854"/>
      <w:bookmarkStart w:id="1" w:name="_Toc248898963"/>
      <w:bookmarkStart w:id="2" w:name="_Toc369787637"/>
      <w:r>
        <w:rPr>
          <w:rFonts w:hint="eastAsia"/>
        </w:rPr>
        <w:lastRenderedPageBreak/>
        <w:t>概述</w:t>
      </w:r>
      <w:r w:rsidR="00744B4D" w:rsidRPr="00EF07F7">
        <w:t>：</w:t>
      </w:r>
      <w:bookmarkEnd w:id="0"/>
      <w:bookmarkEnd w:id="1"/>
      <w:bookmarkEnd w:id="2"/>
      <w:r w:rsidR="00744B4D" w:rsidRPr="00EF07F7">
        <w:t xml:space="preserve"> </w:t>
      </w:r>
    </w:p>
    <w:p w:rsidR="004215CF" w:rsidRDefault="004215CF" w:rsidP="00017380">
      <w:pPr>
        <w:wordWrap w:val="0"/>
      </w:pPr>
      <w:r>
        <w:rPr>
          <w:rFonts w:hint="eastAsia"/>
        </w:rPr>
        <w:t xml:space="preserve">cocos2d-x </w:t>
      </w:r>
      <w:r w:rsidR="00914E22">
        <w:rPr>
          <w:rFonts w:hint="eastAsia"/>
        </w:rPr>
        <w:t>版本号</w:t>
      </w:r>
      <w:r w:rsidR="00676802">
        <w:rPr>
          <w:rFonts w:hint="eastAsia"/>
        </w:rPr>
        <w:t xml:space="preserve"> 2.2</w:t>
      </w:r>
    </w:p>
    <w:p w:rsidR="00055AAD" w:rsidRDefault="006F1094" w:rsidP="00017380">
      <w:pPr>
        <w:wordWrap w:val="0"/>
      </w:pPr>
      <w:r>
        <w:rPr>
          <w:rFonts w:hint="eastAsia"/>
        </w:rPr>
        <w:t xml:space="preserve">vs2012 </w:t>
      </w:r>
      <w:r>
        <w:rPr>
          <w:rFonts w:hint="eastAsia"/>
        </w:rPr>
        <w:t>旗舰版</w:t>
      </w:r>
    </w:p>
    <w:p w:rsidR="00055AAD" w:rsidRDefault="00055AAD" w:rsidP="00017380">
      <w:pPr>
        <w:wordWrap w:val="0"/>
      </w:pPr>
    </w:p>
    <w:p w:rsidR="00744B4D" w:rsidRDefault="006B222A" w:rsidP="00017380">
      <w:pPr>
        <w:pStyle w:val="1"/>
        <w:wordWrap w:val="0"/>
        <w:spacing w:before="120" w:after="0" w:line="60" w:lineRule="atLeast"/>
        <w:ind w:left="431" w:hanging="431"/>
        <w:rPr>
          <w:rFonts w:hint="eastAsia"/>
        </w:rPr>
      </w:pPr>
      <w:bookmarkStart w:id="3" w:name="_Toc248897857"/>
      <w:bookmarkStart w:id="4" w:name="_Toc248898966"/>
      <w:bookmarkStart w:id="5" w:name="_Toc369787638"/>
      <w:r>
        <w:rPr>
          <w:rFonts w:hint="eastAsia"/>
        </w:rPr>
        <w:t>消息入口</w:t>
      </w:r>
      <w:r w:rsidR="00744B4D" w:rsidRPr="002843AB">
        <w:t>：</w:t>
      </w:r>
      <w:bookmarkEnd w:id="3"/>
      <w:bookmarkEnd w:id="4"/>
      <w:bookmarkEnd w:id="5"/>
      <w:r w:rsidR="00744B4D" w:rsidRPr="002843AB">
        <w:t xml:space="preserve"> </w:t>
      </w:r>
    </w:p>
    <w:p w:rsidR="00276124" w:rsidRDefault="00276124" w:rsidP="00276124">
      <w:pPr>
        <w:rPr>
          <w:rFonts w:hint="eastAsia"/>
        </w:rPr>
      </w:pPr>
    </w:p>
    <w:sectPr w:rsidR="00276124" w:rsidSect="008B5153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5B2B" w:rsidRDefault="006D5B2B">
      <w:r>
        <w:separator/>
      </w:r>
    </w:p>
  </w:endnote>
  <w:endnote w:type="continuationSeparator" w:id="1">
    <w:p w:rsidR="006D5B2B" w:rsidRDefault="006D5B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7AD" w:rsidRDefault="003B29ED" w:rsidP="00FD1DE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A517AD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517AD" w:rsidRDefault="00A517A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7AD" w:rsidRDefault="003B29ED" w:rsidP="00FD1DE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A517AD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76124">
      <w:rPr>
        <w:rStyle w:val="a7"/>
        <w:noProof/>
      </w:rPr>
      <w:t>3</w:t>
    </w:r>
    <w:r>
      <w:rPr>
        <w:rStyle w:val="a7"/>
      </w:rPr>
      <w:fldChar w:fldCharType="end"/>
    </w:r>
  </w:p>
  <w:p w:rsidR="00A517AD" w:rsidRPr="00EB67C5" w:rsidRDefault="00A517AD" w:rsidP="00051604">
    <w:pPr>
      <w:rPr>
        <w:rFonts w:ascii="Arial" w:hAnsi="Arial" w:cs="Arial"/>
        <w:sz w:val="18"/>
        <w:szCs w:val="18"/>
      </w:rPr>
    </w:pPr>
    <w:r>
      <w:rPr>
        <w:rFonts w:ascii="Arial" w:hAnsi="Arial" w:cs="Arial" w:hint="eastAsia"/>
        <w:sz w:val="18"/>
        <w:szCs w:val="18"/>
      </w:rPr>
      <w:tab/>
    </w:r>
    <w:r>
      <w:rPr>
        <w:rFonts w:ascii="Arial" w:hAnsi="Arial" w:cs="Arial" w:hint="eastAsia"/>
        <w:sz w:val="18"/>
        <w:szCs w:val="18"/>
      </w:rPr>
      <w:tab/>
    </w:r>
    <w:r>
      <w:rPr>
        <w:rFonts w:ascii="Arial" w:hAnsi="Arial" w:cs="Arial" w:hint="eastAsia"/>
        <w:sz w:val="18"/>
        <w:szCs w:val="18"/>
      </w:rPr>
      <w:tab/>
    </w:r>
    <w:r>
      <w:rPr>
        <w:rFonts w:ascii="Arial" w:hAnsi="Arial" w:cs="Arial" w:hint="eastAsia"/>
        <w:sz w:val="18"/>
        <w:szCs w:val="18"/>
      </w:rPr>
      <w:tab/>
      <w:t xml:space="preserve">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5B2B" w:rsidRDefault="006D5B2B">
      <w:r>
        <w:separator/>
      </w:r>
    </w:p>
  </w:footnote>
  <w:footnote w:type="continuationSeparator" w:id="1">
    <w:p w:rsidR="006D5B2B" w:rsidRDefault="006D5B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7AD" w:rsidRPr="00051604" w:rsidRDefault="00A517AD" w:rsidP="00856614">
    <w:pPr>
      <w:pStyle w:val="a3"/>
      <w:jc w:val="both"/>
      <w:rPr>
        <w:rFonts w:ascii="Verdana" w:hAnsi="Verdana"/>
      </w:rPr>
    </w:pPr>
    <w:r w:rsidRPr="00051604">
      <w:rPr>
        <w:rFonts w:ascii="Verdana" w:hAnsi="Verdana"/>
      </w:rPr>
      <w:t>File</w:t>
    </w:r>
    <w:r>
      <w:rPr>
        <w:rFonts w:ascii="Verdana" w:hAnsi="Verdana" w:hint="eastAsia"/>
      </w:rPr>
      <w:t xml:space="preserve"> </w:t>
    </w:r>
    <w:r w:rsidRPr="00051604">
      <w:rPr>
        <w:rFonts w:ascii="Verdana" w:hAnsi="Verdana"/>
      </w:rPr>
      <w:t xml:space="preserve">Name                                                               </w:t>
    </w:r>
    <w:r>
      <w:rPr>
        <w:rFonts w:ascii="Verdana" w:hAnsi="Verdana" w:hint="eastAsia"/>
      </w:rPr>
      <w:t xml:space="preserve">   </w:t>
    </w:r>
    <w:r w:rsidRPr="00051604">
      <w:rPr>
        <w:rFonts w:ascii="Verdana" w:hAnsi="Verdana"/>
      </w:rPr>
      <w:t xml:space="preserve"> </w:t>
    </w:r>
    <w:r>
      <w:rPr>
        <w:rFonts w:ascii="Verdana" w:hAnsi="Verdana" w:hint="eastAsia"/>
      </w:rPr>
      <w:t>Document Title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20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0E4117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>
    <w:nsid w:val="149B41EF"/>
    <w:multiLevelType w:val="hybridMultilevel"/>
    <w:tmpl w:val="0BC6F7BE"/>
    <w:lvl w:ilvl="0" w:tplc="6A9A22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B985624"/>
    <w:multiLevelType w:val="hybridMultilevel"/>
    <w:tmpl w:val="543CFE7A"/>
    <w:lvl w:ilvl="0" w:tplc="460ED378">
      <w:start w:val="3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1CFA4AD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5">
    <w:nsid w:val="1D876905"/>
    <w:multiLevelType w:val="multilevel"/>
    <w:tmpl w:val="9C5E365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00343D6"/>
    <w:multiLevelType w:val="hybridMultilevel"/>
    <w:tmpl w:val="9F9804B6"/>
    <w:lvl w:ilvl="0" w:tplc="609489F0">
      <w:start w:val="5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55BEABAE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234A1552">
      <w:start w:val="2"/>
      <w:numFmt w:val="japaneseCounting"/>
      <w:lvlText w:val="%3、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20DD6D53"/>
    <w:multiLevelType w:val="hybridMultilevel"/>
    <w:tmpl w:val="8682CA08"/>
    <w:lvl w:ilvl="0" w:tplc="D402E908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12D643B"/>
    <w:multiLevelType w:val="hybridMultilevel"/>
    <w:tmpl w:val="FB12A45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21BC7425"/>
    <w:multiLevelType w:val="hybridMultilevel"/>
    <w:tmpl w:val="16421F08"/>
    <w:lvl w:ilvl="0" w:tplc="B77E01F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269486BE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C5189C3E">
      <w:start w:val="1"/>
      <w:numFmt w:val="decimalEnclosedCircle"/>
      <w:lvlText w:val="%3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90D0575"/>
    <w:multiLevelType w:val="hybridMultilevel"/>
    <w:tmpl w:val="FEA49802"/>
    <w:lvl w:ilvl="0" w:tplc="DD5A415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1">
    <w:nsid w:val="2AA4005E"/>
    <w:multiLevelType w:val="hybridMultilevel"/>
    <w:tmpl w:val="621A066E"/>
    <w:lvl w:ilvl="0" w:tplc="AB72C02C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B84428A">
      <w:start w:val="3"/>
      <w:numFmt w:val="decimal"/>
      <w:lvlText w:val="%3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2B0E6C2E"/>
    <w:multiLevelType w:val="hybridMultilevel"/>
    <w:tmpl w:val="5680E6E8"/>
    <w:lvl w:ilvl="0" w:tplc="1D5E0280">
      <w:start w:val="1"/>
      <w:numFmt w:val="decimal"/>
      <w:lvlText w:val="%1、"/>
      <w:lvlJc w:val="left"/>
      <w:pPr>
        <w:tabs>
          <w:tab w:val="num" w:pos="1005"/>
        </w:tabs>
        <w:ind w:left="100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13">
    <w:nsid w:val="2D967D2A"/>
    <w:multiLevelType w:val="hybridMultilevel"/>
    <w:tmpl w:val="934421CC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2FB84FFE"/>
    <w:multiLevelType w:val="hybridMultilevel"/>
    <w:tmpl w:val="18B88AF2"/>
    <w:lvl w:ilvl="0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15">
    <w:nsid w:val="3301780F"/>
    <w:multiLevelType w:val="multilevel"/>
    <w:tmpl w:val="57409E4C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>
    <w:nsid w:val="33D93CD6"/>
    <w:multiLevelType w:val="hybridMultilevel"/>
    <w:tmpl w:val="EB0E3142"/>
    <w:lvl w:ilvl="0" w:tplc="8B4440D8">
      <w:start w:val="5"/>
      <w:numFmt w:val="bullet"/>
      <w:lvlText w:val="□"/>
      <w:lvlJc w:val="left"/>
      <w:pPr>
        <w:tabs>
          <w:tab w:val="num" w:pos="3300"/>
        </w:tabs>
        <w:ind w:left="330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300"/>
        </w:tabs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720"/>
        </w:tabs>
        <w:ind w:left="6720" w:hanging="420"/>
      </w:pPr>
      <w:rPr>
        <w:rFonts w:ascii="Wingdings" w:hAnsi="Wingdings" w:hint="default"/>
      </w:rPr>
    </w:lvl>
  </w:abstractNum>
  <w:abstractNum w:abstractNumId="17">
    <w:nsid w:val="36534A76"/>
    <w:multiLevelType w:val="hybridMultilevel"/>
    <w:tmpl w:val="1312E434"/>
    <w:lvl w:ilvl="0" w:tplc="4CE8E7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7B55677"/>
    <w:multiLevelType w:val="hybridMultilevel"/>
    <w:tmpl w:val="AEA81370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385836DA"/>
    <w:multiLevelType w:val="hybridMultilevel"/>
    <w:tmpl w:val="11845EB4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3C7C3377"/>
    <w:multiLevelType w:val="hybridMultilevel"/>
    <w:tmpl w:val="858E298E"/>
    <w:lvl w:ilvl="0" w:tplc="EDEAB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2FA3DB6"/>
    <w:multiLevelType w:val="hybridMultilevel"/>
    <w:tmpl w:val="BF12A15C"/>
    <w:lvl w:ilvl="0" w:tplc="7B96B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5AC1471"/>
    <w:multiLevelType w:val="hybridMultilevel"/>
    <w:tmpl w:val="D9CE6D98"/>
    <w:lvl w:ilvl="0" w:tplc="3AD42626">
      <w:start w:val="1"/>
      <w:numFmt w:val="decimal"/>
      <w:lvlText w:val="%1."/>
      <w:lvlJc w:val="left"/>
      <w:pPr>
        <w:ind w:left="780" w:hanging="360"/>
      </w:pPr>
      <w:rPr>
        <w:rFonts w:ascii="Verdana" w:hAnsi="Verdana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7B5267B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>
    <w:nsid w:val="482E5790"/>
    <w:multiLevelType w:val="multilevel"/>
    <w:tmpl w:val="079EB95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>
    <w:nsid w:val="49EA6187"/>
    <w:multiLevelType w:val="hybridMultilevel"/>
    <w:tmpl w:val="F7204040"/>
    <w:lvl w:ilvl="0" w:tplc="45789650">
      <w:start w:val="1"/>
      <w:numFmt w:val="decimalEnclosedCircle"/>
      <w:lvlText w:val="%1"/>
      <w:lvlJc w:val="left"/>
      <w:pPr>
        <w:tabs>
          <w:tab w:val="num" w:pos="1215"/>
        </w:tabs>
        <w:ind w:left="1215" w:hanging="360"/>
      </w:pPr>
      <w:rPr>
        <w:rFonts w:hint="eastAsia"/>
      </w:rPr>
    </w:lvl>
    <w:lvl w:ilvl="1" w:tplc="B2062248">
      <w:start w:val="1"/>
      <w:numFmt w:val="decimal"/>
      <w:lvlText w:val="%2、"/>
      <w:lvlJc w:val="left"/>
      <w:pPr>
        <w:tabs>
          <w:tab w:val="num" w:pos="1635"/>
        </w:tabs>
        <w:ind w:left="1635" w:hanging="360"/>
      </w:pPr>
      <w:rPr>
        <w:rFonts w:hint="eastAsia"/>
      </w:rPr>
    </w:lvl>
    <w:lvl w:ilvl="2" w:tplc="430A3D1C">
      <w:numFmt w:val="decimal"/>
      <w:lvlText w:val="%3-"/>
      <w:lvlJc w:val="left"/>
      <w:pPr>
        <w:tabs>
          <w:tab w:val="num" w:pos="1905"/>
        </w:tabs>
        <w:ind w:left="1905" w:hanging="210"/>
      </w:pPr>
      <w:rPr>
        <w:rFonts w:hint="eastAsia"/>
      </w:rPr>
    </w:lvl>
    <w:lvl w:ilvl="3" w:tplc="52DE8B30">
      <w:start w:val="4"/>
      <w:numFmt w:val="bullet"/>
      <w:lvlText w:val="□"/>
      <w:lvlJc w:val="left"/>
      <w:pPr>
        <w:tabs>
          <w:tab w:val="num" w:pos="2475"/>
        </w:tabs>
        <w:ind w:left="2475" w:hanging="360"/>
      </w:pPr>
      <w:rPr>
        <w:rFonts w:ascii="宋体" w:eastAsia="宋体" w:hAnsi="宋体" w:cs="Times New Roman"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955"/>
        </w:tabs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5"/>
        </w:tabs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5"/>
        </w:tabs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420"/>
      </w:pPr>
    </w:lvl>
  </w:abstractNum>
  <w:abstractNum w:abstractNumId="26">
    <w:nsid w:val="4B4A1013"/>
    <w:multiLevelType w:val="hybridMultilevel"/>
    <w:tmpl w:val="2DF8EBB6"/>
    <w:lvl w:ilvl="0" w:tplc="45A2DB3C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4B9D03B6"/>
    <w:multiLevelType w:val="hybridMultilevel"/>
    <w:tmpl w:val="23CA41AC"/>
    <w:lvl w:ilvl="0" w:tplc="550043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E5D794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9">
    <w:nsid w:val="4F484F16"/>
    <w:multiLevelType w:val="hybridMultilevel"/>
    <w:tmpl w:val="00C2784A"/>
    <w:lvl w:ilvl="0" w:tplc="C16265C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89B42DDA">
      <w:start w:val="1"/>
      <w:numFmt w:val="decimal"/>
      <w:lvlText w:val="%2、"/>
      <w:lvlJc w:val="left"/>
      <w:pPr>
        <w:tabs>
          <w:tab w:val="num" w:pos="765"/>
        </w:tabs>
        <w:ind w:left="765" w:hanging="345"/>
      </w:pPr>
      <w:rPr>
        <w:rFonts w:hint="eastAsia"/>
      </w:rPr>
    </w:lvl>
    <w:lvl w:ilvl="2" w:tplc="3BEA0CB6">
      <w:start w:val="1"/>
      <w:numFmt w:val="decimal"/>
      <w:lvlText w:val="%3-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50C9625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1">
    <w:nsid w:val="547E2331"/>
    <w:multiLevelType w:val="hybridMultilevel"/>
    <w:tmpl w:val="D572EEE8"/>
    <w:lvl w:ilvl="0" w:tplc="C152F0AE">
      <w:start w:val="2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2">
    <w:nsid w:val="5746652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3">
    <w:nsid w:val="5C880FE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4">
    <w:nsid w:val="5F2E2202"/>
    <w:multiLevelType w:val="hybridMultilevel"/>
    <w:tmpl w:val="6A6C4880"/>
    <w:lvl w:ilvl="0" w:tplc="4204E48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61233DFC"/>
    <w:multiLevelType w:val="hybridMultilevel"/>
    <w:tmpl w:val="4D226E08"/>
    <w:lvl w:ilvl="0" w:tplc="D55266CE">
      <w:numFmt w:val="decimal"/>
      <w:lvlText w:val="%1-"/>
      <w:lvlJc w:val="left"/>
      <w:pPr>
        <w:tabs>
          <w:tab w:val="num" w:pos="1905"/>
        </w:tabs>
        <w:ind w:left="1905" w:hanging="21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535"/>
        </w:tabs>
        <w:ind w:left="253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55"/>
        </w:tabs>
        <w:ind w:left="29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95"/>
        </w:tabs>
        <w:ind w:left="37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5"/>
        </w:tabs>
        <w:ind w:left="42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055"/>
        </w:tabs>
        <w:ind w:left="50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75"/>
        </w:tabs>
        <w:ind w:left="5475" w:hanging="420"/>
      </w:pPr>
    </w:lvl>
  </w:abstractNum>
  <w:abstractNum w:abstractNumId="36">
    <w:nsid w:val="642F3321"/>
    <w:multiLevelType w:val="hybridMultilevel"/>
    <w:tmpl w:val="43A472BC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7">
    <w:nsid w:val="65053342"/>
    <w:multiLevelType w:val="hybridMultilevel"/>
    <w:tmpl w:val="1C426D28"/>
    <w:lvl w:ilvl="0" w:tplc="C84C92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696462D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9">
    <w:nsid w:val="6D662439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0">
    <w:nsid w:val="6F8506D0"/>
    <w:multiLevelType w:val="hybridMultilevel"/>
    <w:tmpl w:val="3A821644"/>
    <w:lvl w:ilvl="0" w:tplc="2CB0A7E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1">
    <w:nsid w:val="71A33BB7"/>
    <w:multiLevelType w:val="hybridMultilevel"/>
    <w:tmpl w:val="57409E4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2">
    <w:nsid w:val="71BF73FE"/>
    <w:multiLevelType w:val="hybridMultilevel"/>
    <w:tmpl w:val="85EADDD0"/>
    <w:lvl w:ilvl="0" w:tplc="F0C0B27A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43">
    <w:nsid w:val="71CB4851"/>
    <w:multiLevelType w:val="hybridMultilevel"/>
    <w:tmpl w:val="2A767A48"/>
    <w:lvl w:ilvl="0" w:tplc="A4F6EED0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>
    <w:nsid w:val="73DC7E15"/>
    <w:multiLevelType w:val="hybridMultilevel"/>
    <w:tmpl w:val="B8F6343A"/>
    <w:lvl w:ilvl="0" w:tplc="C32AD32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>
    <w:nsid w:val="75CF47E5"/>
    <w:multiLevelType w:val="multilevel"/>
    <w:tmpl w:val="DA78ECF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>
    <w:nsid w:val="7A085294"/>
    <w:multiLevelType w:val="hybridMultilevel"/>
    <w:tmpl w:val="4F9A540A"/>
    <w:lvl w:ilvl="0" w:tplc="18CA78A2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>
    <w:nsid w:val="7BE422C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8">
    <w:nsid w:val="7EE14887"/>
    <w:multiLevelType w:val="hybridMultilevel"/>
    <w:tmpl w:val="46F47242"/>
    <w:lvl w:ilvl="0" w:tplc="100E414A">
      <w:start w:val="5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4"/>
  </w:num>
  <w:num w:numId="2">
    <w:abstractNumId w:val="38"/>
  </w:num>
  <w:num w:numId="3">
    <w:abstractNumId w:val="23"/>
  </w:num>
  <w:num w:numId="4">
    <w:abstractNumId w:val="32"/>
  </w:num>
  <w:num w:numId="5">
    <w:abstractNumId w:val="45"/>
  </w:num>
  <w:num w:numId="6">
    <w:abstractNumId w:val="47"/>
  </w:num>
  <w:num w:numId="7">
    <w:abstractNumId w:val="4"/>
  </w:num>
  <w:num w:numId="8">
    <w:abstractNumId w:val="33"/>
  </w:num>
  <w:num w:numId="9">
    <w:abstractNumId w:val="5"/>
  </w:num>
  <w:num w:numId="10">
    <w:abstractNumId w:val="30"/>
  </w:num>
  <w:num w:numId="11">
    <w:abstractNumId w:val="28"/>
  </w:num>
  <w:num w:numId="12">
    <w:abstractNumId w:val="0"/>
  </w:num>
  <w:num w:numId="13">
    <w:abstractNumId w:val="1"/>
  </w:num>
  <w:num w:numId="14">
    <w:abstractNumId w:val="39"/>
  </w:num>
  <w:num w:numId="15">
    <w:abstractNumId w:val="8"/>
  </w:num>
  <w:num w:numId="16">
    <w:abstractNumId w:val="41"/>
  </w:num>
  <w:num w:numId="17">
    <w:abstractNumId w:val="15"/>
  </w:num>
  <w:num w:numId="18">
    <w:abstractNumId w:val="14"/>
  </w:num>
  <w:num w:numId="19">
    <w:abstractNumId w:val="18"/>
  </w:num>
  <w:num w:numId="20">
    <w:abstractNumId w:val="9"/>
  </w:num>
  <w:num w:numId="21">
    <w:abstractNumId w:val="29"/>
  </w:num>
  <w:num w:numId="22">
    <w:abstractNumId w:val="3"/>
  </w:num>
  <w:num w:numId="23">
    <w:abstractNumId w:val="6"/>
  </w:num>
  <w:num w:numId="24">
    <w:abstractNumId w:val="40"/>
  </w:num>
  <w:num w:numId="25">
    <w:abstractNumId w:val="25"/>
  </w:num>
  <w:num w:numId="26">
    <w:abstractNumId w:val="31"/>
  </w:num>
  <w:num w:numId="27">
    <w:abstractNumId w:val="10"/>
  </w:num>
  <w:num w:numId="28">
    <w:abstractNumId w:val="35"/>
  </w:num>
  <w:num w:numId="29">
    <w:abstractNumId w:val="42"/>
  </w:num>
  <w:num w:numId="30">
    <w:abstractNumId w:val="12"/>
  </w:num>
  <w:num w:numId="31">
    <w:abstractNumId w:val="16"/>
  </w:num>
  <w:num w:numId="32">
    <w:abstractNumId w:val="48"/>
  </w:num>
  <w:num w:numId="33">
    <w:abstractNumId w:val="34"/>
  </w:num>
  <w:num w:numId="34">
    <w:abstractNumId w:val="37"/>
  </w:num>
  <w:num w:numId="35">
    <w:abstractNumId w:val="46"/>
  </w:num>
  <w:num w:numId="36">
    <w:abstractNumId w:val="11"/>
  </w:num>
  <w:num w:numId="37">
    <w:abstractNumId w:val="44"/>
  </w:num>
  <w:num w:numId="38">
    <w:abstractNumId w:val="43"/>
  </w:num>
  <w:num w:numId="39">
    <w:abstractNumId w:val="26"/>
  </w:num>
  <w:num w:numId="40">
    <w:abstractNumId w:val="7"/>
  </w:num>
  <w:num w:numId="41">
    <w:abstractNumId w:val="36"/>
  </w:num>
  <w:num w:numId="42">
    <w:abstractNumId w:val="13"/>
  </w:num>
  <w:num w:numId="43">
    <w:abstractNumId w:val="19"/>
  </w:num>
  <w:num w:numId="44">
    <w:abstractNumId w:val="22"/>
  </w:num>
  <w:num w:numId="45">
    <w:abstractNumId w:val="2"/>
  </w:num>
  <w:num w:numId="46">
    <w:abstractNumId w:val="27"/>
  </w:num>
  <w:num w:numId="47">
    <w:abstractNumId w:val="17"/>
  </w:num>
  <w:num w:numId="48">
    <w:abstractNumId w:val="20"/>
  </w:num>
  <w:num w:numId="49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2946">
      <o:colormenu v:ext="edit" fillcolor="#cfc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35CA"/>
    <w:rsid w:val="000011D5"/>
    <w:rsid w:val="00002B37"/>
    <w:rsid w:val="000047D8"/>
    <w:rsid w:val="00014173"/>
    <w:rsid w:val="00014749"/>
    <w:rsid w:val="00016EF6"/>
    <w:rsid w:val="00017380"/>
    <w:rsid w:val="00025504"/>
    <w:rsid w:val="00033550"/>
    <w:rsid w:val="0003573B"/>
    <w:rsid w:val="00046A6C"/>
    <w:rsid w:val="00050C26"/>
    <w:rsid w:val="00051604"/>
    <w:rsid w:val="00055AAD"/>
    <w:rsid w:val="000635CA"/>
    <w:rsid w:val="00066521"/>
    <w:rsid w:val="00067F77"/>
    <w:rsid w:val="00070279"/>
    <w:rsid w:val="000706D8"/>
    <w:rsid w:val="00071699"/>
    <w:rsid w:val="00074428"/>
    <w:rsid w:val="0008564B"/>
    <w:rsid w:val="000917E0"/>
    <w:rsid w:val="00094E87"/>
    <w:rsid w:val="00096E8E"/>
    <w:rsid w:val="000A5F13"/>
    <w:rsid w:val="000B17D7"/>
    <w:rsid w:val="000B2D02"/>
    <w:rsid w:val="000C42DC"/>
    <w:rsid w:val="000C77B1"/>
    <w:rsid w:val="000D159B"/>
    <w:rsid w:val="000D1FAA"/>
    <w:rsid w:val="000E328D"/>
    <w:rsid w:val="000E5E95"/>
    <w:rsid w:val="000F3510"/>
    <w:rsid w:val="000F569F"/>
    <w:rsid w:val="001015BD"/>
    <w:rsid w:val="00101C87"/>
    <w:rsid w:val="00102677"/>
    <w:rsid w:val="00103436"/>
    <w:rsid w:val="00103455"/>
    <w:rsid w:val="001045D3"/>
    <w:rsid w:val="00107FAB"/>
    <w:rsid w:val="00110B5D"/>
    <w:rsid w:val="00120196"/>
    <w:rsid w:val="001248F9"/>
    <w:rsid w:val="00131BBC"/>
    <w:rsid w:val="00132001"/>
    <w:rsid w:val="00134979"/>
    <w:rsid w:val="00137970"/>
    <w:rsid w:val="001418B6"/>
    <w:rsid w:val="00141990"/>
    <w:rsid w:val="00142968"/>
    <w:rsid w:val="00144576"/>
    <w:rsid w:val="001558B2"/>
    <w:rsid w:val="001614C5"/>
    <w:rsid w:val="00162239"/>
    <w:rsid w:val="0017671C"/>
    <w:rsid w:val="00181408"/>
    <w:rsid w:val="001815AA"/>
    <w:rsid w:val="00183719"/>
    <w:rsid w:val="00187897"/>
    <w:rsid w:val="00192C42"/>
    <w:rsid w:val="001939EC"/>
    <w:rsid w:val="001970C6"/>
    <w:rsid w:val="00197127"/>
    <w:rsid w:val="001A187C"/>
    <w:rsid w:val="001A5121"/>
    <w:rsid w:val="001A62A2"/>
    <w:rsid w:val="001A7A92"/>
    <w:rsid w:val="001B26A2"/>
    <w:rsid w:val="001C15E3"/>
    <w:rsid w:val="001C3F7C"/>
    <w:rsid w:val="001C4BC1"/>
    <w:rsid w:val="001C6930"/>
    <w:rsid w:val="001D1321"/>
    <w:rsid w:val="001D37C7"/>
    <w:rsid w:val="001F093D"/>
    <w:rsid w:val="001F474B"/>
    <w:rsid w:val="001F74E6"/>
    <w:rsid w:val="002054C7"/>
    <w:rsid w:val="00207ED7"/>
    <w:rsid w:val="00214D70"/>
    <w:rsid w:val="002161C6"/>
    <w:rsid w:val="002239E4"/>
    <w:rsid w:val="00224874"/>
    <w:rsid w:val="00234457"/>
    <w:rsid w:val="00241871"/>
    <w:rsid w:val="002422A6"/>
    <w:rsid w:val="002525EB"/>
    <w:rsid w:val="00254872"/>
    <w:rsid w:val="00254E7D"/>
    <w:rsid w:val="0026371E"/>
    <w:rsid w:val="00266B23"/>
    <w:rsid w:val="002719EA"/>
    <w:rsid w:val="00272F8E"/>
    <w:rsid w:val="00273598"/>
    <w:rsid w:val="00274B2E"/>
    <w:rsid w:val="00276124"/>
    <w:rsid w:val="0027661D"/>
    <w:rsid w:val="00282024"/>
    <w:rsid w:val="002820B6"/>
    <w:rsid w:val="002851A7"/>
    <w:rsid w:val="0028530D"/>
    <w:rsid w:val="0028777D"/>
    <w:rsid w:val="00290A88"/>
    <w:rsid w:val="002A13AC"/>
    <w:rsid w:val="002A18D6"/>
    <w:rsid w:val="002A1927"/>
    <w:rsid w:val="002A20EE"/>
    <w:rsid w:val="002A5C81"/>
    <w:rsid w:val="002B027F"/>
    <w:rsid w:val="002B050C"/>
    <w:rsid w:val="002B1BB9"/>
    <w:rsid w:val="002C088A"/>
    <w:rsid w:val="002D4185"/>
    <w:rsid w:val="002E0A06"/>
    <w:rsid w:val="002F32F8"/>
    <w:rsid w:val="00302FC3"/>
    <w:rsid w:val="00304BC3"/>
    <w:rsid w:val="003055E0"/>
    <w:rsid w:val="00305F76"/>
    <w:rsid w:val="003066B6"/>
    <w:rsid w:val="00307BD9"/>
    <w:rsid w:val="003171ED"/>
    <w:rsid w:val="00323568"/>
    <w:rsid w:val="00325C52"/>
    <w:rsid w:val="00326A2A"/>
    <w:rsid w:val="003273C6"/>
    <w:rsid w:val="00330508"/>
    <w:rsid w:val="00331AB3"/>
    <w:rsid w:val="00333D9F"/>
    <w:rsid w:val="00335DF4"/>
    <w:rsid w:val="00347DE9"/>
    <w:rsid w:val="00350402"/>
    <w:rsid w:val="00354DA6"/>
    <w:rsid w:val="003670B8"/>
    <w:rsid w:val="00367EB1"/>
    <w:rsid w:val="003721E1"/>
    <w:rsid w:val="00380653"/>
    <w:rsid w:val="003818B4"/>
    <w:rsid w:val="00382FCD"/>
    <w:rsid w:val="00383EA0"/>
    <w:rsid w:val="00384064"/>
    <w:rsid w:val="00387C8D"/>
    <w:rsid w:val="00387DDC"/>
    <w:rsid w:val="003910E8"/>
    <w:rsid w:val="003932E3"/>
    <w:rsid w:val="003947A3"/>
    <w:rsid w:val="003A2C50"/>
    <w:rsid w:val="003A355F"/>
    <w:rsid w:val="003B14B2"/>
    <w:rsid w:val="003B2562"/>
    <w:rsid w:val="003B283B"/>
    <w:rsid w:val="003B29ED"/>
    <w:rsid w:val="003C153B"/>
    <w:rsid w:val="003D256F"/>
    <w:rsid w:val="003D5285"/>
    <w:rsid w:val="003D74B5"/>
    <w:rsid w:val="003E00D5"/>
    <w:rsid w:val="003E08E1"/>
    <w:rsid w:val="003E0F61"/>
    <w:rsid w:val="003E302B"/>
    <w:rsid w:val="003E5204"/>
    <w:rsid w:val="003F028B"/>
    <w:rsid w:val="003F2D08"/>
    <w:rsid w:val="003F32ED"/>
    <w:rsid w:val="003F69B5"/>
    <w:rsid w:val="003F6B57"/>
    <w:rsid w:val="00400744"/>
    <w:rsid w:val="004051DB"/>
    <w:rsid w:val="004215CF"/>
    <w:rsid w:val="004232F2"/>
    <w:rsid w:val="00424A87"/>
    <w:rsid w:val="0042543D"/>
    <w:rsid w:val="0043437A"/>
    <w:rsid w:val="0044648A"/>
    <w:rsid w:val="004477BD"/>
    <w:rsid w:val="00461979"/>
    <w:rsid w:val="00461B4A"/>
    <w:rsid w:val="00463D97"/>
    <w:rsid w:val="00465A18"/>
    <w:rsid w:val="00467F68"/>
    <w:rsid w:val="00474E0D"/>
    <w:rsid w:val="00474E5F"/>
    <w:rsid w:val="00484477"/>
    <w:rsid w:val="00485A50"/>
    <w:rsid w:val="004A5E75"/>
    <w:rsid w:val="004B0725"/>
    <w:rsid w:val="004B3BD4"/>
    <w:rsid w:val="004D0F32"/>
    <w:rsid w:val="004D2D87"/>
    <w:rsid w:val="004D2E12"/>
    <w:rsid w:val="004D40C0"/>
    <w:rsid w:val="004D452B"/>
    <w:rsid w:val="004D7D8D"/>
    <w:rsid w:val="004E2FAC"/>
    <w:rsid w:val="004F29A3"/>
    <w:rsid w:val="004F4AFF"/>
    <w:rsid w:val="00502E44"/>
    <w:rsid w:val="0050481C"/>
    <w:rsid w:val="00516A21"/>
    <w:rsid w:val="005245F5"/>
    <w:rsid w:val="0052472A"/>
    <w:rsid w:val="005250D8"/>
    <w:rsid w:val="00525389"/>
    <w:rsid w:val="00534EB0"/>
    <w:rsid w:val="00537C10"/>
    <w:rsid w:val="00542313"/>
    <w:rsid w:val="00546620"/>
    <w:rsid w:val="00547D92"/>
    <w:rsid w:val="005528F8"/>
    <w:rsid w:val="00552C63"/>
    <w:rsid w:val="00554AFB"/>
    <w:rsid w:val="00556F19"/>
    <w:rsid w:val="00561A2B"/>
    <w:rsid w:val="00564728"/>
    <w:rsid w:val="00570B17"/>
    <w:rsid w:val="00571B20"/>
    <w:rsid w:val="00577BD0"/>
    <w:rsid w:val="00581CE8"/>
    <w:rsid w:val="0059708E"/>
    <w:rsid w:val="005A06FA"/>
    <w:rsid w:val="005A23D4"/>
    <w:rsid w:val="005B11B8"/>
    <w:rsid w:val="005B16F8"/>
    <w:rsid w:val="005C1DCF"/>
    <w:rsid w:val="005D00A3"/>
    <w:rsid w:val="005D60D4"/>
    <w:rsid w:val="005F33D6"/>
    <w:rsid w:val="005F5A33"/>
    <w:rsid w:val="005F60A5"/>
    <w:rsid w:val="005F7982"/>
    <w:rsid w:val="006006BB"/>
    <w:rsid w:val="00612BD5"/>
    <w:rsid w:val="00616783"/>
    <w:rsid w:val="00620875"/>
    <w:rsid w:val="00622BC2"/>
    <w:rsid w:val="0062629C"/>
    <w:rsid w:val="006323CA"/>
    <w:rsid w:val="0064321B"/>
    <w:rsid w:val="00645986"/>
    <w:rsid w:val="00645BAE"/>
    <w:rsid w:val="00647BF7"/>
    <w:rsid w:val="006500AF"/>
    <w:rsid w:val="006506D9"/>
    <w:rsid w:val="00651561"/>
    <w:rsid w:val="00651D37"/>
    <w:rsid w:val="0065213B"/>
    <w:rsid w:val="0065250B"/>
    <w:rsid w:val="00657C01"/>
    <w:rsid w:val="00663E98"/>
    <w:rsid w:val="00667C1F"/>
    <w:rsid w:val="00670E89"/>
    <w:rsid w:val="00671EE8"/>
    <w:rsid w:val="00672C16"/>
    <w:rsid w:val="00673593"/>
    <w:rsid w:val="00676802"/>
    <w:rsid w:val="006824A1"/>
    <w:rsid w:val="00684C8E"/>
    <w:rsid w:val="00686084"/>
    <w:rsid w:val="00695184"/>
    <w:rsid w:val="00697D9F"/>
    <w:rsid w:val="006A2900"/>
    <w:rsid w:val="006B15FD"/>
    <w:rsid w:val="006B222A"/>
    <w:rsid w:val="006C1778"/>
    <w:rsid w:val="006C623A"/>
    <w:rsid w:val="006D5B2B"/>
    <w:rsid w:val="006E69D3"/>
    <w:rsid w:val="006F03AA"/>
    <w:rsid w:val="006F1094"/>
    <w:rsid w:val="006F2686"/>
    <w:rsid w:val="006F4F8E"/>
    <w:rsid w:val="006F5E2B"/>
    <w:rsid w:val="006F7BD3"/>
    <w:rsid w:val="00703771"/>
    <w:rsid w:val="007113F2"/>
    <w:rsid w:val="007174E3"/>
    <w:rsid w:val="007203CF"/>
    <w:rsid w:val="007204E4"/>
    <w:rsid w:val="007223EB"/>
    <w:rsid w:val="00722EC3"/>
    <w:rsid w:val="00730D79"/>
    <w:rsid w:val="00743CC3"/>
    <w:rsid w:val="00744B4D"/>
    <w:rsid w:val="00752932"/>
    <w:rsid w:val="0075540F"/>
    <w:rsid w:val="00761F2A"/>
    <w:rsid w:val="0076511A"/>
    <w:rsid w:val="00765A49"/>
    <w:rsid w:val="0077224B"/>
    <w:rsid w:val="00774406"/>
    <w:rsid w:val="00776360"/>
    <w:rsid w:val="00780A5A"/>
    <w:rsid w:val="00781C72"/>
    <w:rsid w:val="00783DDF"/>
    <w:rsid w:val="007869BC"/>
    <w:rsid w:val="007870B7"/>
    <w:rsid w:val="00795793"/>
    <w:rsid w:val="00795841"/>
    <w:rsid w:val="007A1C31"/>
    <w:rsid w:val="007A30CE"/>
    <w:rsid w:val="007A3163"/>
    <w:rsid w:val="007A40E4"/>
    <w:rsid w:val="007A5C11"/>
    <w:rsid w:val="007B0D20"/>
    <w:rsid w:val="007B7CFB"/>
    <w:rsid w:val="007C173F"/>
    <w:rsid w:val="007C485C"/>
    <w:rsid w:val="007D01DF"/>
    <w:rsid w:val="007D1807"/>
    <w:rsid w:val="007D7E45"/>
    <w:rsid w:val="007F0A26"/>
    <w:rsid w:val="007F27F5"/>
    <w:rsid w:val="007F38EF"/>
    <w:rsid w:val="007F6993"/>
    <w:rsid w:val="008047CE"/>
    <w:rsid w:val="00815C75"/>
    <w:rsid w:val="00825244"/>
    <w:rsid w:val="008321CE"/>
    <w:rsid w:val="0083398E"/>
    <w:rsid w:val="008429A7"/>
    <w:rsid w:val="00846B22"/>
    <w:rsid w:val="00846D84"/>
    <w:rsid w:val="00846E7A"/>
    <w:rsid w:val="00847134"/>
    <w:rsid w:val="00856614"/>
    <w:rsid w:val="00861F9D"/>
    <w:rsid w:val="00862CAF"/>
    <w:rsid w:val="00871BBB"/>
    <w:rsid w:val="008750A1"/>
    <w:rsid w:val="00875801"/>
    <w:rsid w:val="00877ACE"/>
    <w:rsid w:val="00883931"/>
    <w:rsid w:val="00887128"/>
    <w:rsid w:val="008917D0"/>
    <w:rsid w:val="00895530"/>
    <w:rsid w:val="0089646B"/>
    <w:rsid w:val="00896D6D"/>
    <w:rsid w:val="00897CFE"/>
    <w:rsid w:val="008A2541"/>
    <w:rsid w:val="008A4D7D"/>
    <w:rsid w:val="008A6BB9"/>
    <w:rsid w:val="008A7F2A"/>
    <w:rsid w:val="008B1417"/>
    <w:rsid w:val="008B399E"/>
    <w:rsid w:val="008B3EDD"/>
    <w:rsid w:val="008B5153"/>
    <w:rsid w:val="008C0397"/>
    <w:rsid w:val="008C48F2"/>
    <w:rsid w:val="008C5DE5"/>
    <w:rsid w:val="008C67F7"/>
    <w:rsid w:val="008D7594"/>
    <w:rsid w:val="008E1BED"/>
    <w:rsid w:val="008E1C84"/>
    <w:rsid w:val="008E40A3"/>
    <w:rsid w:val="008E43AF"/>
    <w:rsid w:val="008F3AA6"/>
    <w:rsid w:val="00900508"/>
    <w:rsid w:val="0090200E"/>
    <w:rsid w:val="0090564E"/>
    <w:rsid w:val="009075F8"/>
    <w:rsid w:val="009111E4"/>
    <w:rsid w:val="00911423"/>
    <w:rsid w:val="009135BB"/>
    <w:rsid w:val="00914E22"/>
    <w:rsid w:val="009204F9"/>
    <w:rsid w:val="00931E8F"/>
    <w:rsid w:val="00941D4F"/>
    <w:rsid w:val="00945541"/>
    <w:rsid w:val="00947911"/>
    <w:rsid w:val="00957A0B"/>
    <w:rsid w:val="0096119C"/>
    <w:rsid w:val="00965815"/>
    <w:rsid w:val="009668DD"/>
    <w:rsid w:val="00970C5A"/>
    <w:rsid w:val="0097124E"/>
    <w:rsid w:val="00973B4F"/>
    <w:rsid w:val="00974AE2"/>
    <w:rsid w:val="00977B46"/>
    <w:rsid w:val="0098118D"/>
    <w:rsid w:val="0098536C"/>
    <w:rsid w:val="0099016B"/>
    <w:rsid w:val="00992847"/>
    <w:rsid w:val="00992EF0"/>
    <w:rsid w:val="00994EFD"/>
    <w:rsid w:val="00994F15"/>
    <w:rsid w:val="009A3506"/>
    <w:rsid w:val="009A4261"/>
    <w:rsid w:val="009A704D"/>
    <w:rsid w:val="009B2CAB"/>
    <w:rsid w:val="009C4201"/>
    <w:rsid w:val="009D6CD6"/>
    <w:rsid w:val="009E57B0"/>
    <w:rsid w:val="009F180A"/>
    <w:rsid w:val="00A004B0"/>
    <w:rsid w:val="00A022FB"/>
    <w:rsid w:val="00A02F5F"/>
    <w:rsid w:val="00A0646F"/>
    <w:rsid w:val="00A1214A"/>
    <w:rsid w:val="00A20ACE"/>
    <w:rsid w:val="00A237CD"/>
    <w:rsid w:val="00A30556"/>
    <w:rsid w:val="00A30C4B"/>
    <w:rsid w:val="00A32C9A"/>
    <w:rsid w:val="00A37314"/>
    <w:rsid w:val="00A4454F"/>
    <w:rsid w:val="00A47B62"/>
    <w:rsid w:val="00A517AD"/>
    <w:rsid w:val="00A5480B"/>
    <w:rsid w:val="00A55510"/>
    <w:rsid w:val="00A578AA"/>
    <w:rsid w:val="00A57EAA"/>
    <w:rsid w:val="00A62015"/>
    <w:rsid w:val="00A67064"/>
    <w:rsid w:val="00A672F3"/>
    <w:rsid w:val="00A73507"/>
    <w:rsid w:val="00A74167"/>
    <w:rsid w:val="00A748CF"/>
    <w:rsid w:val="00A8033B"/>
    <w:rsid w:val="00A81713"/>
    <w:rsid w:val="00A85CC8"/>
    <w:rsid w:val="00A8767E"/>
    <w:rsid w:val="00A90E33"/>
    <w:rsid w:val="00A9331D"/>
    <w:rsid w:val="00A95B36"/>
    <w:rsid w:val="00A97AC1"/>
    <w:rsid w:val="00AA0071"/>
    <w:rsid w:val="00AA7AA9"/>
    <w:rsid w:val="00AC0C86"/>
    <w:rsid w:val="00AC4104"/>
    <w:rsid w:val="00AC4C7F"/>
    <w:rsid w:val="00AD0F56"/>
    <w:rsid w:val="00AD6398"/>
    <w:rsid w:val="00AD6CBE"/>
    <w:rsid w:val="00AE0EB0"/>
    <w:rsid w:val="00AE411A"/>
    <w:rsid w:val="00AE4561"/>
    <w:rsid w:val="00AE5A70"/>
    <w:rsid w:val="00AF0DF8"/>
    <w:rsid w:val="00AF632A"/>
    <w:rsid w:val="00B111F1"/>
    <w:rsid w:val="00B1626E"/>
    <w:rsid w:val="00B23237"/>
    <w:rsid w:val="00B36395"/>
    <w:rsid w:val="00B370CC"/>
    <w:rsid w:val="00B3714F"/>
    <w:rsid w:val="00B41218"/>
    <w:rsid w:val="00B62BDF"/>
    <w:rsid w:val="00B6343F"/>
    <w:rsid w:val="00B64F82"/>
    <w:rsid w:val="00B757C9"/>
    <w:rsid w:val="00B86026"/>
    <w:rsid w:val="00B86C63"/>
    <w:rsid w:val="00BA19E4"/>
    <w:rsid w:val="00BA2D5B"/>
    <w:rsid w:val="00BA32B0"/>
    <w:rsid w:val="00BB767C"/>
    <w:rsid w:val="00BC3CFF"/>
    <w:rsid w:val="00BC402E"/>
    <w:rsid w:val="00BC4FBF"/>
    <w:rsid w:val="00BC6436"/>
    <w:rsid w:val="00BC7C5E"/>
    <w:rsid w:val="00BC7E15"/>
    <w:rsid w:val="00BD1470"/>
    <w:rsid w:val="00BD7A42"/>
    <w:rsid w:val="00BE2896"/>
    <w:rsid w:val="00BE4DCF"/>
    <w:rsid w:val="00BF0FF5"/>
    <w:rsid w:val="00BF5581"/>
    <w:rsid w:val="00BF7545"/>
    <w:rsid w:val="00C038C2"/>
    <w:rsid w:val="00C066A1"/>
    <w:rsid w:val="00C07155"/>
    <w:rsid w:val="00C126D8"/>
    <w:rsid w:val="00C22EE4"/>
    <w:rsid w:val="00C2553D"/>
    <w:rsid w:val="00C339BC"/>
    <w:rsid w:val="00C37E78"/>
    <w:rsid w:val="00C5012C"/>
    <w:rsid w:val="00C55278"/>
    <w:rsid w:val="00C63F47"/>
    <w:rsid w:val="00C71CA3"/>
    <w:rsid w:val="00C72FA1"/>
    <w:rsid w:val="00C7441E"/>
    <w:rsid w:val="00C83A1B"/>
    <w:rsid w:val="00C85F74"/>
    <w:rsid w:val="00C947E2"/>
    <w:rsid w:val="00CA4B4D"/>
    <w:rsid w:val="00CA4B67"/>
    <w:rsid w:val="00CA6C71"/>
    <w:rsid w:val="00CA7578"/>
    <w:rsid w:val="00CA7618"/>
    <w:rsid w:val="00CB13A9"/>
    <w:rsid w:val="00CB19C8"/>
    <w:rsid w:val="00CC0E73"/>
    <w:rsid w:val="00CC6BDA"/>
    <w:rsid w:val="00CC7703"/>
    <w:rsid w:val="00CD7F7B"/>
    <w:rsid w:val="00CE0093"/>
    <w:rsid w:val="00CE1429"/>
    <w:rsid w:val="00CE1FBD"/>
    <w:rsid w:val="00CE285C"/>
    <w:rsid w:val="00D03673"/>
    <w:rsid w:val="00D07F61"/>
    <w:rsid w:val="00D104CA"/>
    <w:rsid w:val="00D12DD0"/>
    <w:rsid w:val="00D1472A"/>
    <w:rsid w:val="00D14D86"/>
    <w:rsid w:val="00D1568E"/>
    <w:rsid w:val="00D30A7F"/>
    <w:rsid w:val="00D32E1D"/>
    <w:rsid w:val="00D35BEB"/>
    <w:rsid w:val="00D36316"/>
    <w:rsid w:val="00D45D26"/>
    <w:rsid w:val="00D62295"/>
    <w:rsid w:val="00D66A29"/>
    <w:rsid w:val="00D672CE"/>
    <w:rsid w:val="00D866A4"/>
    <w:rsid w:val="00D86B80"/>
    <w:rsid w:val="00D92BBB"/>
    <w:rsid w:val="00D9394F"/>
    <w:rsid w:val="00D95BDD"/>
    <w:rsid w:val="00D96D60"/>
    <w:rsid w:val="00D96D77"/>
    <w:rsid w:val="00DA0499"/>
    <w:rsid w:val="00DA3DB5"/>
    <w:rsid w:val="00DB3A5D"/>
    <w:rsid w:val="00DB5F59"/>
    <w:rsid w:val="00DB5FF7"/>
    <w:rsid w:val="00DB7594"/>
    <w:rsid w:val="00DB7F7C"/>
    <w:rsid w:val="00DD623B"/>
    <w:rsid w:val="00DD6DD8"/>
    <w:rsid w:val="00DD6E2B"/>
    <w:rsid w:val="00DE3469"/>
    <w:rsid w:val="00DE4861"/>
    <w:rsid w:val="00DF0516"/>
    <w:rsid w:val="00DF5495"/>
    <w:rsid w:val="00DF7250"/>
    <w:rsid w:val="00DF72FB"/>
    <w:rsid w:val="00E02DAF"/>
    <w:rsid w:val="00E10FF5"/>
    <w:rsid w:val="00E160AE"/>
    <w:rsid w:val="00E303A8"/>
    <w:rsid w:val="00E320CF"/>
    <w:rsid w:val="00E321BA"/>
    <w:rsid w:val="00E40E77"/>
    <w:rsid w:val="00E429DC"/>
    <w:rsid w:val="00E45530"/>
    <w:rsid w:val="00E530EB"/>
    <w:rsid w:val="00E53FAD"/>
    <w:rsid w:val="00E54DDA"/>
    <w:rsid w:val="00E55DAB"/>
    <w:rsid w:val="00E615BE"/>
    <w:rsid w:val="00E61ED7"/>
    <w:rsid w:val="00E666CA"/>
    <w:rsid w:val="00E674D1"/>
    <w:rsid w:val="00E72BFB"/>
    <w:rsid w:val="00E72C7D"/>
    <w:rsid w:val="00E909DE"/>
    <w:rsid w:val="00E91466"/>
    <w:rsid w:val="00E92366"/>
    <w:rsid w:val="00E94AFF"/>
    <w:rsid w:val="00EA0921"/>
    <w:rsid w:val="00EB34F4"/>
    <w:rsid w:val="00EB67C5"/>
    <w:rsid w:val="00EB769A"/>
    <w:rsid w:val="00EB7C11"/>
    <w:rsid w:val="00EC0566"/>
    <w:rsid w:val="00EC3589"/>
    <w:rsid w:val="00EC3CC1"/>
    <w:rsid w:val="00ED4F51"/>
    <w:rsid w:val="00EE230C"/>
    <w:rsid w:val="00EE301B"/>
    <w:rsid w:val="00EE4333"/>
    <w:rsid w:val="00EF152B"/>
    <w:rsid w:val="00EF560A"/>
    <w:rsid w:val="00F048E5"/>
    <w:rsid w:val="00F079EC"/>
    <w:rsid w:val="00F11B13"/>
    <w:rsid w:val="00F12BD9"/>
    <w:rsid w:val="00F1478C"/>
    <w:rsid w:val="00F23769"/>
    <w:rsid w:val="00F239A6"/>
    <w:rsid w:val="00F31D3F"/>
    <w:rsid w:val="00F31DAF"/>
    <w:rsid w:val="00F41E65"/>
    <w:rsid w:val="00F41F27"/>
    <w:rsid w:val="00F47254"/>
    <w:rsid w:val="00F47813"/>
    <w:rsid w:val="00F51359"/>
    <w:rsid w:val="00F51798"/>
    <w:rsid w:val="00F51859"/>
    <w:rsid w:val="00F53046"/>
    <w:rsid w:val="00F56367"/>
    <w:rsid w:val="00F71272"/>
    <w:rsid w:val="00F72777"/>
    <w:rsid w:val="00F74095"/>
    <w:rsid w:val="00F76F0B"/>
    <w:rsid w:val="00F80168"/>
    <w:rsid w:val="00F8788B"/>
    <w:rsid w:val="00F95717"/>
    <w:rsid w:val="00FA08A2"/>
    <w:rsid w:val="00FA4BBD"/>
    <w:rsid w:val="00FA7A90"/>
    <w:rsid w:val="00FB0C50"/>
    <w:rsid w:val="00FB23F6"/>
    <w:rsid w:val="00FB64B2"/>
    <w:rsid w:val="00FC49B5"/>
    <w:rsid w:val="00FC6A67"/>
    <w:rsid w:val="00FC7B77"/>
    <w:rsid w:val="00FD1DEC"/>
    <w:rsid w:val="00FD3E8F"/>
    <w:rsid w:val="00FD667D"/>
    <w:rsid w:val="00FE22F8"/>
    <w:rsid w:val="00FF0D2B"/>
    <w:rsid w:val="00FF2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>
      <o:colormenu v:ext="edit" fillcolor="#cf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ind w:left="578" w:hanging="578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44B4D"/>
    <w:pPr>
      <w:widowControl w:val="0"/>
    </w:pPr>
    <w:rPr>
      <w:kern w:val="2"/>
      <w:sz w:val="21"/>
    </w:rPr>
  </w:style>
  <w:style w:type="paragraph" w:styleId="1">
    <w:name w:val="heading 1"/>
    <w:basedOn w:val="a"/>
    <w:next w:val="a"/>
    <w:qFormat/>
    <w:rsid w:val="000635C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0635CA"/>
    <w:pPr>
      <w:keepNext/>
      <w:keepLines/>
      <w:numPr>
        <w:ilvl w:val="1"/>
        <w:numId w:val="1"/>
      </w:numPr>
      <w:spacing w:before="260" w:after="260" w:line="415" w:lineRule="auto"/>
      <w:ind w:left="578" w:rightChars="100" w:right="100" w:hanging="578"/>
      <w:outlineLvl w:val="1"/>
    </w:pPr>
    <w:rPr>
      <w:rFonts w:ascii="Arial" w:eastAsiaTheme="majorEastAsia" w:hAnsi="Arial"/>
      <w:b/>
      <w:bCs/>
      <w:sz w:val="24"/>
      <w:szCs w:val="32"/>
    </w:rPr>
  </w:style>
  <w:style w:type="paragraph" w:styleId="3">
    <w:name w:val="heading 3"/>
    <w:basedOn w:val="a"/>
    <w:next w:val="a"/>
    <w:qFormat/>
    <w:rsid w:val="0088712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88712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88712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88712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88712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88712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88712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566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566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uiPriority w:val="99"/>
    <w:rsid w:val="00DD6DD8"/>
    <w:rPr>
      <w:color w:val="0000FF"/>
      <w:u w:val="single"/>
    </w:rPr>
  </w:style>
  <w:style w:type="table" w:styleId="a6">
    <w:name w:val="Table Grid"/>
    <w:basedOn w:val="a1"/>
    <w:rsid w:val="00DD6DD8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qFormat/>
    <w:rsid w:val="001F474B"/>
    <w:pPr>
      <w:spacing w:before="120" w:after="120"/>
      <w:jc w:val="left"/>
    </w:pPr>
    <w:rPr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qFormat/>
    <w:rsid w:val="0090564E"/>
    <w:pPr>
      <w:ind w:left="862"/>
      <w:jc w:val="left"/>
    </w:pPr>
    <w:rPr>
      <w:smallCaps/>
      <w:sz w:val="20"/>
    </w:rPr>
  </w:style>
  <w:style w:type="paragraph" w:styleId="30">
    <w:name w:val="toc 3"/>
    <w:basedOn w:val="a"/>
    <w:next w:val="a"/>
    <w:autoRedefine/>
    <w:uiPriority w:val="39"/>
    <w:qFormat/>
    <w:rsid w:val="0090564E"/>
    <w:pPr>
      <w:ind w:left="862"/>
      <w:jc w:val="left"/>
    </w:pPr>
    <w:rPr>
      <w:i/>
      <w:iCs/>
      <w:sz w:val="20"/>
    </w:rPr>
  </w:style>
  <w:style w:type="paragraph" w:styleId="40">
    <w:name w:val="toc 4"/>
    <w:basedOn w:val="a"/>
    <w:next w:val="a"/>
    <w:autoRedefine/>
    <w:semiHidden/>
    <w:rsid w:val="001F474B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1F474B"/>
    <w:pPr>
      <w:ind w:left="84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1F474B"/>
    <w:pPr>
      <w:ind w:left="105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1F474B"/>
    <w:pPr>
      <w:ind w:left="126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1F474B"/>
    <w:pPr>
      <w:ind w:left="147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1F474B"/>
    <w:pPr>
      <w:ind w:left="1680"/>
      <w:jc w:val="left"/>
    </w:pPr>
    <w:rPr>
      <w:sz w:val="18"/>
      <w:szCs w:val="18"/>
    </w:rPr>
  </w:style>
  <w:style w:type="character" w:styleId="a7">
    <w:name w:val="page number"/>
    <w:basedOn w:val="a0"/>
    <w:rsid w:val="00AE0EB0"/>
  </w:style>
  <w:style w:type="paragraph" w:styleId="a8">
    <w:name w:val="Document Map"/>
    <w:basedOn w:val="a"/>
    <w:semiHidden/>
    <w:rsid w:val="00554AFB"/>
    <w:pPr>
      <w:shd w:val="clear" w:color="auto" w:fill="000080"/>
    </w:pPr>
  </w:style>
  <w:style w:type="paragraph" w:styleId="a9">
    <w:name w:val="Normal (Web)"/>
    <w:basedOn w:val="a"/>
    <w:uiPriority w:val="99"/>
    <w:rsid w:val="003D52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annotation reference"/>
    <w:basedOn w:val="a0"/>
    <w:semiHidden/>
    <w:rsid w:val="000C42DC"/>
    <w:rPr>
      <w:sz w:val="21"/>
      <w:szCs w:val="21"/>
    </w:rPr>
  </w:style>
  <w:style w:type="paragraph" w:styleId="ab">
    <w:name w:val="annotation text"/>
    <w:basedOn w:val="a"/>
    <w:semiHidden/>
    <w:rsid w:val="000C42DC"/>
    <w:pPr>
      <w:jc w:val="left"/>
    </w:pPr>
  </w:style>
  <w:style w:type="paragraph" w:styleId="ac">
    <w:name w:val="Balloon Text"/>
    <w:basedOn w:val="a"/>
    <w:semiHidden/>
    <w:rsid w:val="000C42DC"/>
    <w:rPr>
      <w:sz w:val="18"/>
      <w:szCs w:val="18"/>
    </w:rPr>
  </w:style>
  <w:style w:type="paragraph" w:styleId="ad">
    <w:name w:val="annotation subject"/>
    <w:basedOn w:val="ab"/>
    <w:next w:val="ab"/>
    <w:semiHidden/>
    <w:rsid w:val="000C42DC"/>
    <w:rPr>
      <w:b/>
      <w:bCs/>
    </w:rPr>
  </w:style>
  <w:style w:type="character" w:customStyle="1" w:styleId="apple-style-span">
    <w:name w:val="apple-style-span"/>
    <w:basedOn w:val="a0"/>
    <w:rsid w:val="00744B4D"/>
  </w:style>
  <w:style w:type="paragraph" w:styleId="ae">
    <w:name w:val="List Paragraph"/>
    <w:basedOn w:val="a"/>
    <w:uiPriority w:val="34"/>
    <w:qFormat/>
    <w:rsid w:val="00744B4D"/>
    <w:pPr>
      <w:ind w:firstLineChars="200" w:firstLine="420"/>
    </w:pPr>
  </w:style>
  <w:style w:type="paragraph" w:styleId="af">
    <w:name w:val="Title"/>
    <w:basedOn w:val="a"/>
    <w:next w:val="a"/>
    <w:link w:val="Char"/>
    <w:qFormat/>
    <w:rsid w:val="000635C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f"/>
    <w:rsid w:val="000635CA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0564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pple-converted-space">
    <w:name w:val="apple-converted-space"/>
    <w:basedOn w:val="a0"/>
    <w:rsid w:val="00883931"/>
  </w:style>
  <w:style w:type="character" w:styleId="HTML">
    <w:name w:val="HTML Code"/>
    <w:basedOn w:val="a0"/>
    <w:uiPriority w:val="99"/>
    <w:unhideWhenUsed/>
    <w:rsid w:val="0088393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75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70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4064">
              <w:marLeft w:val="0"/>
              <w:marRight w:val="0"/>
              <w:marTop w:val="0"/>
              <w:marBottom w:val="0"/>
              <w:divBdr>
                <w:top w:val="single" w:sz="2" w:space="0" w:color="D9D9D9"/>
                <w:left w:val="single" w:sz="2" w:space="8" w:color="D9D9D9"/>
                <w:bottom w:val="single" w:sz="2" w:space="8" w:color="D9D9D9"/>
                <w:right w:val="single" w:sz="2" w:space="8" w:color="D9D9D9"/>
              </w:divBdr>
            </w:div>
          </w:divsChild>
        </w:div>
      </w:divsChild>
    </w:div>
    <w:div w:id="4173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1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3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90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15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1244">
              <w:marLeft w:val="0"/>
              <w:marRight w:val="0"/>
              <w:marTop w:val="0"/>
              <w:marBottom w:val="0"/>
              <w:divBdr>
                <w:top w:val="single" w:sz="2" w:space="0" w:color="D9D9D9"/>
                <w:left w:val="single" w:sz="2" w:space="8" w:color="D9D9D9"/>
                <w:bottom w:val="single" w:sz="2" w:space="8" w:color="D9D9D9"/>
                <w:right w:val="single" w:sz="2" w:space="8" w:color="D9D9D9"/>
              </w:divBdr>
            </w:div>
          </w:divsChild>
        </w:div>
      </w:divsChild>
    </w:div>
    <w:div w:id="20128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7618">
              <w:marLeft w:val="0"/>
              <w:marRight w:val="0"/>
              <w:marTop w:val="0"/>
              <w:marBottom w:val="0"/>
              <w:divBdr>
                <w:top w:val="single" w:sz="2" w:space="0" w:color="D9D9D9"/>
                <w:left w:val="single" w:sz="2" w:space="8" w:color="D9D9D9"/>
                <w:bottom w:val="single" w:sz="2" w:space="8" w:color="D9D9D9"/>
                <w:right w:val="single" w:sz="2" w:space="8" w:color="D9D9D9"/>
              </w:divBdr>
            </w:div>
          </w:divsChild>
        </w:div>
      </w:divsChild>
    </w:div>
    <w:div w:id="20967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20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A\webmmo\WD_FileName_MMDDYY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62ECF-EF13-4404-A3EF-F1288B358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WD_FileName_MMDDYY.dotx</Template>
  <TotalTime>1230</TotalTime>
  <Pages>3</Pages>
  <Words>135</Words>
  <Characters>773</Characters>
  <Application>Microsoft Office Word</Application>
  <DocSecurity>0</DocSecurity>
  <Lines>6</Lines>
  <Paragraphs>1</Paragraphs>
  <ScaleCrop>false</ScaleCrop>
  <Company>cartoon</Company>
  <LinksUpToDate>false</LinksUpToDate>
  <CharactersWithSpaces>907</CharactersWithSpaces>
  <SharedDoc>false</SharedDoc>
  <HLinks>
    <vt:vector size="60" baseType="variant">
      <vt:variant>
        <vt:i4>1638451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_Toc246735484</vt:lpwstr>
      </vt:variant>
      <vt:variant>
        <vt:i4>1638451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_Toc246735483</vt:lpwstr>
      </vt:variant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_Toc246735482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_Toc246735481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_Toc246735480</vt:lpwstr>
      </vt:variant>
      <vt:variant>
        <vt:i4>1441843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_Toc246735479</vt:lpwstr>
      </vt:variant>
      <vt:variant>
        <vt:i4>1441843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_Toc246735478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_Toc246735477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_Toc246735476</vt:lpwstr>
      </vt:variant>
      <vt:variant>
        <vt:i4>7405642</vt:i4>
      </vt:variant>
      <vt:variant>
        <vt:i4>3432</vt:i4>
      </vt:variant>
      <vt:variant>
        <vt:i4>1025</vt:i4>
      </vt:variant>
      <vt:variant>
        <vt:i4>1</vt:i4>
      </vt:variant>
      <vt:variant>
        <vt:lpwstr>cid:image001.jpg@01CA6C26.9F23C8C0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WD_FileName_MMDDYY</dc:title>
  <dc:creator>雨林木风</dc:creator>
  <cp:lastModifiedBy>asus</cp:lastModifiedBy>
  <cp:revision>358</cp:revision>
  <cp:lastPrinted>2013-06-16T10:23:00Z</cp:lastPrinted>
  <dcterms:created xsi:type="dcterms:W3CDTF">2009-12-18T03:21:00Z</dcterms:created>
  <dcterms:modified xsi:type="dcterms:W3CDTF">2013-10-24T08:12:00Z</dcterms:modified>
</cp:coreProperties>
</file>